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3C6" w:rsidRDefault="003A7F75" w:rsidP="00CC16B1">
      <w:pPr>
        <w:pStyle w:val="Title"/>
      </w:pPr>
      <w:r>
        <w:t>Anforderungen</w:t>
      </w:r>
      <w:r w:rsidR="00576F36">
        <w:t xml:space="preserve"> für CPV</w:t>
      </w:r>
    </w:p>
    <w:p w:rsidR="00EB7F9E" w:rsidRDefault="00EB7F9E" w:rsidP="00EB7F9E">
      <w:pPr>
        <w:pStyle w:val="Heading2"/>
      </w:pPr>
      <w:r>
        <w:t>Auftraggeber</w:t>
      </w:r>
      <w:r w:rsidR="00CD4F36">
        <w:t>: HAE</w:t>
      </w:r>
    </w:p>
    <w:p w:rsidR="00EB7F9E" w:rsidRDefault="00EB7F9E" w:rsidP="00EB7F9E">
      <w:pPr>
        <w:pStyle w:val="Heading2"/>
      </w:pPr>
      <w:r>
        <w:t>Projektverantwortliche</w:t>
      </w:r>
      <w:r w:rsidR="00CD4F36">
        <w:t xml:space="preserve">: </w:t>
      </w:r>
      <w:r w:rsidR="00576F36">
        <w:t>EG</w:t>
      </w:r>
    </w:p>
    <w:p w:rsidR="00EB7F9E" w:rsidRPr="00EB7F9E" w:rsidRDefault="00EB7F9E" w:rsidP="00EB7F9E">
      <w:pPr>
        <w:pStyle w:val="Heading2"/>
      </w:pPr>
      <w:r>
        <w:t>Betreu</w:t>
      </w:r>
      <w:r w:rsidR="00CD4F36">
        <w:t xml:space="preserve">er: </w:t>
      </w:r>
      <w:r w:rsidR="00576F36">
        <w:t>MMU, TB</w:t>
      </w:r>
    </w:p>
    <w:p w:rsidR="00EB7F9E" w:rsidRDefault="00EB7F9E" w:rsidP="00751BEC">
      <w:pPr>
        <w:pStyle w:val="Heading2"/>
      </w:pPr>
      <w:bookmarkStart w:id="0" w:name="_GoBack"/>
      <w:bookmarkEnd w:id="0"/>
    </w:p>
    <w:p w:rsidR="00751BEC" w:rsidRDefault="00751BEC" w:rsidP="00751BEC">
      <w:pPr>
        <w:pStyle w:val="Heading2"/>
      </w:pPr>
      <w:r>
        <w:t>System</w:t>
      </w:r>
    </w:p>
    <w:p w:rsidR="00CD4F36" w:rsidRPr="00CD4F36" w:rsidRDefault="00CD4F36" w:rsidP="00CD4F36">
      <w:r>
        <w:t>Entwicklu</w:t>
      </w:r>
      <w:r w:rsidR="00FC4256">
        <w:t>ng Visualisierungstoll</w:t>
      </w:r>
      <w:r w:rsidR="003272EC">
        <w:t xml:space="preserve"> </w:t>
      </w:r>
      <w:r w:rsidR="005C4BE1">
        <w:t>Crane Position Vi</w:t>
      </w:r>
      <w:r w:rsidR="005C4BE1" w:rsidRPr="005C4BE1">
        <w:t xml:space="preserve">sualizer </w:t>
      </w:r>
      <w:r w:rsidR="00FC4256">
        <w:t>„CPV</w:t>
      </w:r>
      <w:r>
        <w:t>“</w:t>
      </w:r>
    </w:p>
    <w:p w:rsidR="00751BEC" w:rsidRDefault="00EB7F9E" w:rsidP="00751BEC">
      <w:r>
        <w:t>Eine</w:t>
      </w:r>
      <w:r w:rsidR="00751BEC">
        <w:t xml:space="preserve"> Unterstützung </w:t>
      </w:r>
      <w:r>
        <w:t xml:space="preserve">für die SPS </w:t>
      </w:r>
      <w:r w:rsidR="00751BEC">
        <w:t xml:space="preserve">Software Entwicklung bei </w:t>
      </w:r>
      <w:r>
        <w:t xml:space="preserve">der </w:t>
      </w:r>
      <w:r w:rsidR="00751BEC">
        <w:t>Firma Künz</w:t>
      </w:r>
      <w:r>
        <w:t xml:space="preserve"> entwickelt werden. F</w:t>
      </w:r>
      <w:r w:rsidR="00751BEC">
        <w:t xml:space="preserve">olgenden Aufgaben </w:t>
      </w:r>
      <w:r>
        <w:t xml:space="preserve">sollen </w:t>
      </w:r>
      <w:r w:rsidR="00751BEC">
        <w:t xml:space="preserve">unterstützt: </w:t>
      </w:r>
    </w:p>
    <w:p w:rsidR="00751BEC" w:rsidRDefault="00751BEC" w:rsidP="00751BEC">
      <w:pPr>
        <w:pStyle w:val="ListParagraph"/>
        <w:numPr>
          <w:ilvl w:val="0"/>
          <w:numId w:val="17"/>
        </w:numPr>
        <w:spacing w:after="120" w:line="264" w:lineRule="auto"/>
      </w:pPr>
      <w:r>
        <w:t xml:space="preserve">Die dynamische uns </w:t>
      </w:r>
      <w:r w:rsidRPr="00842723">
        <w:t>schematisch</w:t>
      </w:r>
      <w:r>
        <w:t xml:space="preserve">e Darstellung von </w:t>
      </w:r>
    </w:p>
    <w:p w:rsidR="003123C6" w:rsidRDefault="003A7F75" w:rsidP="00CC16B1">
      <w:pPr>
        <w:pStyle w:val="ListParagraph"/>
        <w:numPr>
          <w:ilvl w:val="0"/>
          <w:numId w:val="16"/>
        </w:numPr>
      </w:pPr>
      <w:r>
        <w:t xml:space="preserve">Liniensegment: </w:t>
      </w:r>
      <w:proofErr w:type="spellStart"/>
      <w:proofErr w:type="gramStart"/>
      <w:r>
        <w:t>lineSeg</w:t>
      </w:r>
      <w:proofErr w:type="spellEnd"/>
      <w:r>
        <w:t>(</w:t>
      </w:r>
      <w:proofErr w:type="gramEnd"/>
      <w:r>
        <w:t>)</w:t>
      </w:r>
    </w:p>
    <w:p w:rsidR="003A7F75" w:rsidRDefault="003A7F75" w:rsidP="00CC16B1">
      <w:pPr>
        <w:pStyle w:val="ListParagraph"/>
        <w:numPr>
          <w:ilvl w:val="0"/>
          <w:numId w:val="16"/>
        </w:numPr>
      </w:pPr>
      <w:r>
        <w:t xml:space="preserve">Rechteck: </w:t>
      </w:r>
      <w:proofErr w:type="spellStart"/>
      <w:proofErr w:type="gramStart"/>
      <w:r>
        <w:t>rectangle</w:t>
      </w:r>
      <w:proofErr w:type="spellEnd"/>
      <w:r>
        <w:t>(</w:t>
      </w:r>
      <w:proofErr w:type="gramEnd"/>
      <w:r>
        <w:t>)</w:t>
      </w:r>
    </w:p>
    <w:p w:rsidR="003A7F75" w:rsidRDefault="003A7F75" w:rsidP="00CC16B1">
      <w:pPr>
        <w:pStyle w:val="ListParagraph"/>
        <w:numPr>
          <w:ilvl w:val="0"/>
          <w:numId w:val="16"/>
        </w:numPr>
      </w:pPr>
      <w:r>
        <w:t xml:space="preserve">Kapsel: </w:t>
      </w:r>
      <w:proofErr w:type="spellStart"/>
      <w:proofErr w:type="gramStart"/>
      <w:r>
        <w:t>capsule</w:t>
      </w:r>
      <w:proofErr w:type="spellEnd"/>
      <w:r>
        <w:t>(</w:t>
      </w:r>
      <w:proofErr w:type="gramEnd"/>
      <w:r>
        <w:t>)</w:t>
      </w:r>
    </w:p>
    <w:p w:rsidR="003A7F75" w:rsidRDefault="003A7F75" w:rsidP="00CC16B1">
      <w:pPr>
        <w:pStyle w:val="ListParagraph"/>
        <w:numPr>
          <w:ilvl w:val="0"/>
          <w:numId w:val="16"/>
        </w:numPr>
      </w:pPr>
      <w:r>
        <w:t xml:space="preserve">Kreis: </w:t>
      </w:r>
      <w:proofErr w:type="spellStart"/>
      <w:proofErr w:type="gramStart"/>
      <w:r>
        <w:t>circle</w:t>
      </w:r>
      <w:proofErr w:type="spellEnd"/>
      <w:r>
        <w:t>(</w:t>
      </w:r>
      <w:proofErr w:type="gramEnd"/>
      <w:r>
        <w:t>)</w:t>
      </w:r>
    </w:p>
    <w:p w:rsidR="00EB7F9E" w:rsidRDefault="00A00EE4" w:rsidP="00CC16B1">
      <w:pPr>
        <w:pStyle w:val="ListParagraph"/>
        <w:numPr>
          <w:ilvl w:val="0"/>
          <w:numId w:val="16"/>
        </w:numPr>
      </w:pPr>
      <w:r>
        <w:t>Ziel</w:t>
      </w:r>
      <w:r w:rsidR="00EB7F9E">
        <w:t xml:space="preserve">: </w:t>
      </w:r>
      <w:proofErr w:type="spellStart"/>
      <w:proofErr w:type="gramStart"/>
      <w:r w:rsidR="00EB7F9E">
        <w:t>target</w:t>
      </w:r>
      <w:proofErr w:type="spellEnd"/>
      <w:r w:rsidR="00EB7F9E">
        <w:t>(</w:t>
      </w:r>
      <w:proofErr w:type="gramEnd"/>
      <w:r w:rsidR="00EB7F9E">
        <w:t>)</w:t>
      </w:r>
    </w:p>
    <w:p w:rsidR="00751BEC" w:rsidRDefault="00751BEC" w:rsidP="00751BEC"/>
    <w:p w:rsidR="00751BEC" w:rsidRDefault="00751BEC" w:rsidP="00751BEC">
      <w:pPr>
        <w:pStyle w:val="Heading2"/>
      </w:pPr>
      <w:r>
        <w:t xml:space="preserve">Zweck </w:t>
      </w:r>
    </w:p>
    <w:p w:rsidR="00751BEC" w:rsidRDefault="00751BEC" w:rsidP="00751BEC">
      <w:r>
        <w:t>Zweck dieses Dokuments ist die Beschreibung und genaue Definition der Basisanforderungen an die zu realisierende Software.</w:t>
      </w:r>
      <w:r w:rsidR="000F0B6F">
        <w:t xml:space="preserve"> </w:t>
      </w:r>
    </w:p>
    <w:p w:rsidR="000F0B6F" w:rsidRDefault="002F24A0" w:rsidP="00751BEC">
      <w:r>
        <w:t xml:space="preserve">Zweck von </w:t>
      </w:r>
      <w:proofErr w:type="gramStart"/>
      <w:r>
        <w:t xml:space="preserve">der </w:t>
      </w:r>
      <w:r w:rsidR="000F0B6F">
        <w:t>Tool</w:t>
      </w:r>
      <w:proofErr w:type="gramEnd"/>
      <w:r w:rsidR="000F0B6F">
        <w:t xml:space="preserve"> ist die visuelle Unterstützung der Kranentwicklung mit SPS. </w:t>
      </w:r>
    </w:p>
    <w:p w:rsidR="00751BEC" w:rsidRDefault="00751BEC" w:rsidP="00751BEC"/>
    <w:p w:rsidR="00751BEC" w:rsidRDefault="00751BEC" w:rsidP="00751BEC">
      <w:pPr>
        <w:pStyle w:val="Heading2"/>
      </w:pPr>
      <w:r>
        <w:t xml:space="preserve">Umfang </w:t>
      </w:r>
    </w:p>
    <w:p w:rsidR="00751BEC" w:rsidRDefault="00751BEC" w:rsidP="00751BEC">
      <w:r>
        <w:t>Dieses Dokument umfasst eine textuelle Beschreibung und graphische Veranschaulichung der</w:t>
      </w:r>
      <w:r w:rsidR="00A00EE4">
        <w:t xml:space="preserve"> Anforderungen an das Visualisierungstool</w:t>
      </w:r>
      <w:r>
        <w:t>, und somit zu realisierende Teile der Software innerhalb des Praktikums.</w:t>
      </w:r>
    </w:p>
    <w:p w:rsidR="00751BEC" w:rsidRDefault="00751BEC" w:rsidP="00751BEC"/>
    <w:p w:rsidR="00751BEC" w:rsidRPr="00751BEC" w:rsidRDefault="00751BEC" w:rsidP="00751BEC">
      <w:pPr>
        <w:pStyle w:val="Heading2"/>
      </w:pPr>
      <w:r w:rsidRPr="00751BEC">
        <w:t>Referenzen</w:t>
      </w:r>
    </w:p>
    <w:p w:rsidR="00751BEC" w:rsidRDefault="00751BEC" w:rsidP="00751BEC">
      <w:r>
        <w:t>Projektbeschreibung von Hannes am 12.07.2017</w:t>
      </w:r>
    </w:p>
    <w:p w:rsidR="00751BEC" w:rsidRDefault="00751BEC" w:rsidP="00751BEC">
      <w:r>
        <w:t xml:space="preserve">Besprechung mit Markus und </w:t>
      </w:r>
      <w:r w:rsidR="00BA5BE3">
        <w:t>Hannes am 17</w:t>
      </w:r>
      <w:r>
        <w:t>.07.2017</w:t>
      </w:r>
    </w:p>
    <w:p w:rsidR="00751BEC" w:rsidRDefault="00274720" w:rsidP="00751BEC">
      <w:r>
        <w:t>Feedback von</w:t>
      </w:r>
      <w:r w:rsidR="00A00EE4">
        <w:t xml:space="preserve"> </w:t>
      </w:r>
      <w:r w:rsidR="00751BEC">
        <w:t>Hannes am 27.07.2017</w:t>
      </w:r>
    </w:p>
    <w:p w:rsidR="00274720" w:rsidRDefault="00274720" w:rsidP="00751BEC">
      <w:r>
        <w:t xml:space="preserve">Besprechung mit Martin </w:t>
      </w:r>
      <w:proofErr w:type="gramStart"/>
      <w:r>
        <w:t>und  Markus</w:t>
      </w:r>
      <w:proofErr w:type="gramEnd"/>
      <w:r>
        <w:t xml:space="preserve"> am 01.08.2017</w:t>
      </w:r>
    </w:p>
    <w:p w:rsidR="003272EC" w:rsidRDefault="003272EC" w:rsidP="00751BEC">
      <w:r>
        <w:t>Besprechung mit MMU, HAE und TB 14.09. 2017</w:t>
      </w:r>
    </w:p>
    <w:p w:rsidR="00751BEC" w:rsidRDefault="00751BEC" w:rsidP="00751BEC">
      <w:pPr>
        <w:pStyle w:val="Heading2"/>
      </w:pPr>
    </w:p>
    <w:p w:rsidR="00751BEC" w:rsidRPr="00CD4F36" w:rsidRDefault="00A00EE4" w:rsidP="00751BEC">
      <w:pPr>
        <w:pStyle w:val="Heading2"/>
        <w:rPr>
          <w:u w:val="single"/>
        </w:rPr>
      </w:pPr>
      <w:r w:rsidRPr="00CD4F36">
        <w:rPr>
          <w:u w:val="single"/>
        </w:rPr>
        <w:t>Funktionale Anforderungen</w:t>
      </w:r>
    </w:p>
    <w:p w:rsidR="00A00EE4" w:rsidRPr="00CD4F36" w:rsidRDefault="00A00EE4" w:rsidP="00A00EE4">
      <w:pPr>
        <w:rPr>
          <w:u w:val="single"/>
        </w:rPr>
      </w:pPr>
    </w:p>
    <w:p w:rsidR="00A00EE4" w:rsidRPr="00F17FB7" w:rsidRDefault="00A00EE4" w:rsidP="00F17FB7">
      <w:pPr>
        <w:pStyle w:val="Heading2"/>
        <w:numPr>
          <w:ilvl w:val="0"/>
          <w:numId w:val="20"/>
        </w:numPr>
      </w:pPr>
      <w:r w:rsidRPr="00F17FB7">
        <w:t>REQ1 Hintergrund</w:t>
      </w:r>
    </w:p>
    <w:p w:rsidR="00751BEC" w:rsidRDefault="00751BEC" w:rsidP="00A00EE4">
      <w:r w:rsidRPr="00962C13">
        <w:t>Darstellungen eines Hintergrunde</w:t>
      </w:r>
      <w:r>
        <w:t>s, an welche die statische Komponente visualisiert werden .</w:t>
      </w:r>
      <w:proofErr w:type="spellStart"/>
      <w:r>
        <w:t>png</w:t>
      </w:r>
      <w:proofErr w:type="spellEnd"/>
      <w:r>
        <w:t xml:space="preserve"> .</w:t>
      </w:r>
      <w:proofErr w:type="spellStart"/>
      <w:r>
        <w:t>jpeg</w:t>
      </w:r>
      <w:proofErr w:type="spellEnd"/>
    </w:p>
    <w:p w:rsidR="00A00EE4" w:rsidRDefault="00A00EE4" w:rsidP="00A00EE4">
      <w:pPr>
        <w:rPr>
          <w:b/>
          <w:sz w:val="22"/>
        </w:rPr>
      </w:pPr>
    </w:p>
    <w:p w:rsidR="00EF51EE" w:rsidRPr="00F17FB7" w:rsidRDefault="00EF51EE" w:rsidP="00F17FB7">
      <w:pPr>
        <w:pStyle w:val="Heading2"/>
        <w:numPr>
          <w:ilvl w:val="0"/>
          <w:numId w:val="20"/>
        </w:numPr>
      </w:pPr>
      <w:r w:rsidRPr="00F17FB7">
        <w:t>REQ2 Koordinaten</w:t>
      </w:r>
    </w:p>
    <w:p w:rsidR="00EF51EE" w:rsidRDefault="00EF51EE" w:rsidP="00A00EE4">
      <w:r>
        <w:t>Die Punkte sind in</w:t>
      </w:r>
      <w:r w:rsidRPr="00EF51EE">
        <w:t xml:space="preserve"> kartesischen Koordinatensystem </w:t>
      </w:r>
      <w:r>
        <w:t>definiert.</w:t>
      </w:r>
      <w:r w:rsidR="00274720">
        <w:t xml:space="preserve"> Die Größe des </w:t>
      </w:r>
      <w:proofErr w:type="spellStart"/>
      <w:r w:rsidR="00274720">
        <w:t>Workspaces</w:t>
      </w:r>
      <w:proofErr w:type="spellEnd"/>
      <w:r w:rsidR="00274720">
        <w:t xml:space="preserve"> wird im </w:t>
      </w:r>
      <w:proofErr w:type="spellStart"/>
      <w:r w:rsidR="00274720">
        <w:t>Program</w:t>
      </w:r>
      <w:proofErr w:type="spellEnd"/>
      <w:r w:rsidR="00274720">
        <w:t xml:space="preserve"> definiert.</w:t>
      </w:r>
    </w:p>
    <w:p w:rsidR="00EF51EE" w:rsidRPr="00EF51EE" w:rsidRDefault="00EF51EE" w:rsidP="00A00EE4">
      <w:pPr>
        <w:rPr>
          <w:b/>
          <w:sz w:val="22"/>
        </w:rPr>
      </w:pPr>
    </w:p>
    <w:p w:rsidR="00A00EE4" w:rsidRPr="00F17FB7" w:rsidRDefault="00134098" w:rsidP="00F17FB7">
      <w:pPr>
        <w:pStyle w:val="Heading2"/>
        <w:numPr>
          <w:ilvl w:val="0"/>
          <w:numId w:val="20"/>
        </w:numPr>
        <w:rPr>
          <w:b w:val="0"/>
          <w:sz w:val="20"/>
        </w:rPr>
      </w:pPr>
      <w:r w:rsidRPr="00F17FB7">
        <w:t>REQ3</w:t>
      </w:r>
      <w:r w:rsidR="00A00EE4" w:rsidRPr="00F17FB7">
        <w:t xml:space="preserve"> Liniensegment</w:t>
      </w:r>
    </w:p>
    <w:p w:rsidR="00EF51EE" w:rsidRPr="00576F36" w:rsidRDefault="00A00EE4" w:rsidP="00EF51EE">
      <w:pPr>
        <w:rPr>
          <w:b/>
          <w:sz w:val="22"/>
          <w:lang w:val="en-US"/>
        </w:rPr>
      </w:pPr>
      <w:proofErr w:type="spellStart"/>
      <w:r w:rsidRPr="00576F36">
        <w:rPr>
          <w:lang w:val="en-US"/>
        </w:rPr>
        <w:t>Funktion</w:t>
      </w:r>
      <w:proofErr w:type="spellEnd"/>
      <w:r w:rsidRPr="00576F36">
        <w:rPr>
          <w:lang w:val="en-US"/>
        </w:rPr>
        <w:t>:</w:t>
      </w:r>
      <w:r w:rsidR="00134098" w:rsidRPr="00576F36">
        <w:rPr>
          <w:lang w:val="en-US"/>
        </w:rPr>
        <w:t xml:space="preserve"> </w:t>
      </w:r>
      <w:proofErr w:type="spellStart"/>
      <w:proofErr w:type="gramStart"/>
      <w:r w:rsidR="00134098" w:rsidRPr="00576F36">
        <w:rPr>
          <w:lang w:val="en-US"/>
        </w:rPr>
        <w:t>lineSegment</w:t>
      </w:r>
      <w:proofErr w:type="spellEnd"/>
      <w:r w:rsidR="00134098" w:rsidRPr="00576F36">
        <w:rPr>
          <w:lang w:val="en-US"/>
        </w:rPr>
        <w:t>(</w:t>
      </w:r>
      <w:proofErr w:type="gramEnd"/>
      <w:r w:rsidR="00134098" w:rsidRPr="00576F36">
        <w:rPr>
          <w:lang w:val="en-US"/>
        </w:rPr>
        <w:t>x1 , y1, x2 , y2 , color)</w:t>
      </w:r>
    </w:p>
    <w:p w:rsidR="00751BEC" w:rsidRDefault="00FA3891" w:rsidP="00EF51EE">
      <w:pPr>
        <w:rPr>
          <w:rFonts w:eastAsiaTheme="majorEastAsia"/>
        </w:rPr>
      </w:pPr>
      <w:r w:rsidRPr="00EF51EE">
        <w:t xml:space="preserve">Ein Liniensegment ist durch </w:t>
      </w:r>
      <w:r w:rsidR="00D56629" w:rsidRPr="00EF51EE">
        <w:t>vier</w:t>
      </w:r>
      <w:r>
        <w:rPr>
          <w:rFonts w:eastAsiaTheme="majorEastAsia"/>
        </w:rPr>
        <w:t xml:space="preserve"> Koordinaten definiert</w:t>
      </w:r>
      <w:r w:rsidR="00EF51EE">
        <w:rPr>
          <w:rFonts w:eastAsiaTheme="majorEastAsia"/>
        </w:rPr>
        <w:t xml:space="preserve">, und kann </w:t>
      </w:r>
      <w:r w:rsidR="00EF51EE" w:rsidRPr="00F17FB7">
        <w:t>verschiedenen</w:t>
      </w:r>
      <w:r w:rsidR="00EF51EE">
        <w:rPr>
          <w:rFonts w:eastAsiaTheme="majorEastAsia"/>
        </w:rPr>
        <w:t xml:space="preserve"> Farben haben</w:t>
      </w:r>
      <w:r w:rsidR="00D56629">
        <w:rPr>
          <w:rFonts w:eastAsiaTheme="majorEastAsia"/>
        </w:rPr>
        <w:t xml:space="preserve">. </w:t>
      </w:r>
    </w:p>
    <w:p w:rsidR="00EF51EE" w:rsidRDefault="00EF51EE" w:rsidP="00EF51EE">
      <w:pPr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 wp14:anchorId="16FAC44E" wp14:editId="2D49ADEB">
            <wp:extent cx="2381250" cy="19936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903" cy="200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1EE" w:rsidRPr="00F17FB7" w:rsidRDefault="00EF51EE" w:rsidP="00F17FB7">
      <w:pPr>
        <w:pStyle w:val="Heading2"/>
        <w:numPr>
          <w:ilvl w:val="0"/>
          <w:numId w:val="20"/>
        </w:numPr>
        <w:rPr>
          <w:b w:val="0"/>
          <w:sz w:val="20"/>
        </w:rPr>
      </w:pPr>
      <w:r w:rsidRPr="00F17FB7">
        <w:t>REQ4 Rechteck</w:t>
      </w:r>
    </w:p>
    <w:p w:rsidR="00EF51EE" w:rsidRPr="00274720" w:rsidRDefault="00EF51EE" w:rsidP="00EF51EE">
      <w:pPr>
        <w:rPr>
          <w:lang w:val="en-US"/>
        </w:rPr>
      </w:pPr>
      <w:proofErr w:type="spellStart"/>
      <w:r w:rsidRPr="00274720">
        <w:rPr>
          <w:lang w:val="en-US"/>
        </w:rPr>
        <w:t>Funktion</w:t>
      </w:r>
      <w:proofErr w:type="spellEnd"/>
      <w:r w:rsidRPr="00274720">
        <w:rPr>
          <w:lang w:val="en-US"/>
        </w:rPr>
        <w:t xml:space="preserve">: </w:t>
      </w:r>
      <w:proofErr w:type="gramStart"/>
      <w:r w:rsidRPr="00274720">
        <w:rPr>
          <w:lang w:val="en-US"/>
        </w:rPr>
        <w:t>rectangle(</w:t>
      </w:r>
      <w:proofErr w:type="gramEnd"/>
      <w:r w:rsidRPr="00274720">
        <w:rPr>
          <w:lang w:val="en-US"/>
        </w:rPr>
        <w:t>x1 , y1, x2 , y2 , color)</w:t>
      </w:r>
    </w:p>
    <w:p w:rsidR="006B6285" w:rsidRDefault="00EF51EE" w:rsidP="006B6285">
      <w:pPr>
        <w:rPr>
          <w:rFonts w:eastAsiaTheme="majorEastAsia"/>
        </w:rPr>
      </w:pPr>
      <w:r w:rsidRPr="009B77EC">
        <w:rPr>
          <w:rFonts w:eastAsiaTheme="majorEastAsia"/>
        </w:rPr>
        <w:t>Ein Rechteck wird durch die links unteren zwei Koordinaten und die rechts oberen zwei Koordinaten defin</w:t>
      </w:r>
      <w:r w:rsidR="006B6285">
        <w:rPr>
          <w:rFonts w:eastAsiaTheme="majorEastAsia"/>
        </w:rPr>
        <w:t xml:space="preserve">iert, und kann verschiedenen Farben haben. </w:t>
      </w:r>
    </w:p>
    <w:p w:rsidR="00EF51EE" w:rsidRPr="009B77EC" w:rsidRDefault="00EF51EE" w:rsidP="00EF51EE">
      <w:pPr>
        <w:rPr>
          <w:rFonts w:eastAsiaTheme="majorEastAsia"/>
        </w:rPr>
      </w:pPr>
    </w:p>
    <w:p w:rsidR="00EF51EE" w:rsidRPr="00EF51EE" w:rsidRDefault="00EF51EE" w:rsidP="00EF51EE">
      <w:pPr>
        <w:rPr>
          <w:b/>
          <w:sz w:val="22"/>
        </w:rPr>
      </w:pPr>
      <w:r>
        <w:rPr>
          <w:rFonts w:eastAsiaTheme="majorEastAsia"/>
          <w:noProof/>
        </w:rPr>
        <w:drawing>
          <wp:inline distT="0" distB="0" distL="0" distR="0" wp14:anchorId="64981E7A" wp14:editId="3AD61D5D">
            <wp:extent cx="2381250" cy="199360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869" cy="201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1EE">
        <w:rPr>
          <w:rFonts w:eastAsiaTheme="majorEastAsia"/>
          <w:noProof/>
        </w:rPr>
        <w:t xml:space="preserve"> </w:t>
      </w:r>
      <w:r>
        <w:rPr>
          <w:rFonts w:eastAsiaTheme="majorEastAsia"/>
          <w:noProof/>
        </w:rPr>
        <w:drawing>
          <wp:inline distT="0" distB="0" distL="0" distR="0" wp14:anchorId="7DE315C8" wp14:editId="0BC78C9A">
            <wp:extent cx="2448145" cy="206692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518" cy="209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813" w:rsidRDefault="00644813" w:rsidP="00644813">
      <w:pPr>
        <w:rPr>
          <w:b/>
          <w:sz w:val="22"/>
        </w:rPr>
      </w:pPr>
    </w:p>
    <w:p w:rsidR="00644813" w:rsidRPr="00F17FB7" w:rsidRDefault="00644813" w:rsidP="00F17FB7">
      <w:pPr>
        <w:pStyle w:val="Heading2"/>
        <w:numPr>
          <w:ilvl w:val="0"/>
          <w:numId w:val="20"/>
        </w:numPr>
      </w:pPr>
      <w:r w:rsidRPr="00F17FB7">
        <w:t>REQ5 Kapsel</w:t>
      </w:r>
    </w:p>
    <w:p w:rsidR="00644813" w:rsidRPr="00274720" w:rsidRDefault="00644813" w:rsidP="00644813">
      <w:pPr>
        <w:rPr>
          <w:lang w:val="en-US"/>
        </w:rPr>
      </w:pPr>
      <w:proofErr w:type="spellStart"/>
      <w:r w:rsidRPr="00274720">
        <w:rPr>
          <w:lang w:val="en-US"/>
        </w:rPr>
        <w:t>Funktion</w:t>
      </w:r>
      <w:proofErr w:type="spellEnd"/>
      <w:r w:rsidRPr="00274720">
        <w:rPr>
          <w:lang w:val="en-US"/>
        </w:rPr>
        <w:t xml:space="preserve">: </w:t>
      </w:r>
      <w:proofErr w:type="gramStart"/>
      <w:r w:rsidR="00EF491C">
        <w:rPr>
          <w:lang w:val="en-US"/>
        </w:rPr>
        <w:t>capsule(</w:t>
      </w:r>
      <w:proofErr w:type="gramEnd"/>
      <w:r w:rsidR="00EF491C">
        <w:rPr>
          <w:lang w:val="en-US"/>
        </w:rPr>
        <w:t>x1 , y, x2 , y</w:t>
      </w:r>
      <w:r w:rsidRPr="00274720">
        <w:rPr>
          <w:lang w:val="en-US"/>
        </w:rPr>
        <w:t xml:space="preserve"> , r, color)</w:t>
      </w:r>
    </w:p>
    <w:p w:rsidR="006B6285" w:rsidRDefault="00805BB9" w:rsidP="006B6285">
      <w:pPr>
        <w:rPr>
          <w:rFonts w:eastAsiaTheme="majorEastAsia"/>
        </w:rPr>
      </w:pPr>
      <w:r>
        <w:t>Eine Kapsel wird durch die vier Koordinaten des Brennp</w:t>
      </w:r>
      <w:r w:rsidR="006B6285">
        <w:t>unktes und ein Radius definiert</w:t>
      </w:r>
      <w:r w:rsidR="006B6285">
        <w:rPr>
          <w:rFonts w:eastAsiaTheme="majorEastAsia"/>
        </w:rPr>
        <w:t xml:space="preserve">, und kann verschiedenen Farben haben. </w:t>
      </w:r>
    </w:p>
    <w:p w:rsidR="00805BB9" w:rsidRPr="00805BB9" w:rsidRDefault="00805BB9" w:rsidP="00805BB9"/>
    <w:p w:rsidR="00AB0227" w:rsidRDefault="00644813" w:rsidP="00A72C4A">
      <w:r>
        <w:rPr>
          <w:noProof/>
        </w:rPr>
        <w:drawing>
          <wp:inline distT="0" distB="0" distL="0" distR="0">
            <wp:extent cx="2374223" cy="21141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901" cy="212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C4A" w:rsidRPr="00AB0227" w:rsidRDefault="00A72C4A" w:rsidP="00A72C4A"/>
    <w:p w:rsidR="00A72C4A" w:rsidRDefault="00A72C4A" w:rsidP="00AB0227">
      <w:pPr>
        <w:pStyle w:val="Heading2"/>
      </w:pPr>
    </w:p>
    <w:p w:rsidR="00A72C4A" w:rsidRDefault="00A72C4A" w:rsidP="00AB0227">
      <w:pPr>
        <w:pStyle w:val="Heading2"/>
      </w:pPr>
    </w:p>
    <w:p w:rsidR="00A72C4A" w:rsidRDefault="00A72C4A" w:rsidP="00AB0227">
      <w:pPr>
        <w:pStyle w:val="Heading2"/>
      </w:pPr>
    </w:p>
    <w:p w:rsidR="006B6285" w:rsidRPr="00F17FB7" w:rsidRDefault="006B6285" w:rsidP="00F17FB7">
      <w:pPr>
        <w:pStyle w:val="Heading2"/>
        <w:numPr>
          <w:ilvl w:val="0"/>
          <w:numId w:val="20"/>
        </w:numPr>
      </w:pPr>
      <w:r w:rsidRPr="00F17FB7">
        <w:t>REQ6 Kreis</w:t>
      </w:r>
    </w:p>
    <w:p w:rsidR="00AB0227" w:rsidRPr="00274720" w:rsidRDefault="006B6285" w:rsidP="00F17FB7">
      <w:pPr>
        <w:rPr>
          <w:lang w:val="en-US"/>
        </w:rPr>
      </w:pPr>
      <w:proofErr w:type="spellStart"/>
      <w:r w:rsidRPr="00274720">
        <w:rPr>
          <w:lang w:val="en-US"/>
        </w:rPr>
        <w:t>Funktion</w:t>
      </w:r>
      <w:proofErr w:type="spellEnd"/>
      <w:r w:rsidRPr="00274720">
        <w:rPr>
          <w:lang w:val="en-US"/>
        </w:rPr>
        <w:t xml:space="preserve">: </w:t>
      </w:r>
      <w:proofErr w:type="gramStart"/>
      <w:r w:rsidRPr="00274720">
        <w:rPr>
          <w:lang w:val="en-US"/>
        </w:rPr>
        <w:t>circle(</w:t>
      </w:r>
      <w:proofErr w:type="gramEnd"/>
      <w:r w:rsidRPr="00274720">
        <w:rPr>
          <w:lang w:val="en-US"/>
        </w:rPr>
        <w:t>x</w:t>
      </w:r>
      <w:r w:rsidR="004333D4" w:rsidRPr="00274720">
        <w:rPr>
          <w:lang w:val="en-US"/>
        </w:rPr>
        <w:t xml:space="preserve"> </w:t>
      </w:r>
      <w:r w:rsidRPr="00274720">
        <w:rPr>
          <w:lang w:val="en-US"/>
        </w:rPr>
        <w:t xml:space="preserve">, y </w:t>
      </w:r>
      <w:r w:rsidR="004333D4" w:rsidRPr="00274720">
        <w:rPr>
          <w:lang w:val="en-US"/>
        </w:rPr>
        <w:t xml:space="preserve">, </w:t>
      </w:r>
      <w:r w:rsidRPr="00274720">
        <w:rPr>
          <w:lang w:val="en-US"/>
        </w:rPr>
        <w:t>r</w:t>
      </w:r>
      <w:r w:rsidR="004333D4" w:rsidRPr="00274720">
        <w:rPr>
          <w:lang w:val="en-US"/>
        </w:rPr>
        <w:t xml:space="preserve"> </w:t>
      </w:r>
      <w:r w:rsidRPr="00274720">
        <w:rPr>
          <w:lang w:val="en-US"/>
        </w:rPr>
        <w:t>, color)</w:t>
      </w:r>
    </w:p>
    <w:p w:rsidR="006B6285" w:rsidRDefault="00AB0227" w:rsidP="006B6285">
      <w:pPr>
        <w:rPr>
          <w:rFonts w:eastAsiaTheme="majorEastAsia"/>
        </w:rPr>
      </w:pPr>
      <w:r>
        <w:t>Ein Kreis</w:t>
      </w:r>
      <w:r w:rsidR="00A72C4A">
        <w:t xml:space="preserve"> </w:t>
      </w:r>
      <w:r>
        <w:t>wird durch die Mittelpunktkoordinate und ein Radius definiert</w:t>
      </w:r>
      <w:r w:rsidR="006B6285">
        <w:rPr>
          <w:rFonts w:eastAsiaTheme="majorEastAsia"/>
        </w:rPr>
        <w:t xml:space="preserve">, und kann verschiedenen Farben haben. </w:t>
      </w:r>
    </w:p>
    <w:p w:rsidR="00AB0227" w:rsidRDefault="00AB0227" w:rsidP="00AB0227"/>
    <w:p w:rsidR="00A72C4A" w:rsidRDefault="00A72C4A" w:rsidP="00AB0227">
      <w:r>
        <w:rPr>
          <w:noProof/>
        </w:rPr>
        <w:drawing>
          <wp:inline distT="0" distB="0" distL="0" distR="0">
            <wp:extent cx="2628900" cy="2229411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968" cy="225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3D4" w:rsidRDefault="004333D4" w:rsidP="00AB0227"/>
    <w:p w:rsidR="004333D4" w:rsidRPr="00F17FB7" w:rsidRDefault="004333D4" w:rsidP="00F17FB7">
      <w:pPr>
        <w:pStyle w:val="Heading2"/>
        <w:numPr>
          <w:ilvl w:val="0"/>
          <w:numId w:val="20"/>
        </w:numPr>
        <w:rPr>
          <w:b w:val="0"/>
          <w:sz w:val="20"/>
        </w:rPr>
      </w:pPr>
      <w:r w:rsidRPr="00F17FB7">
        <w:t>REQ7 Ziel</w:t>
      </w:r>
    </w:p>
    <w:p w:rsidR="004333D4" w:rsidRPr="00274720" w:rsidRDefault="004333D4" w:rsidP="004333D4">
      <w:pPr>
        <w:rPr>
          <w:lang w:val="en-US"/>
        </w:rPr>
      </w:pPr>
      <w:proofErr w:type="spellStart"/>
      <w:r w:rsidRPr="00274720">
        <w:rPr>
          <w:lang w:val="en-US"/>
        </w:rPr>
        <w:t>Funktion</w:t>
      </w:r>
      <w:proofErr w:type="spellEnd"/>
      <w:r w:rsidRPr="00274720">
        <w:rPr>
          <w:lang w:val="en-US"/>
        </w:rPr>
        <w:t xml:space="preserve">: </w:t>
      </w:r>
      <w:proofErr w:type="gramStart"/>
      <w:r w:rsidRPr="00274720">
        <w:rPr>
          <w:lang w:val="en-US"/>
        </w:rPr>
        <w:t>target(</w:t>
      </w:r>
      <w:proofErr w:type="gramEnd"/>
      <w:r w:rsidRPr="00274720">
        <w:rPr>
          <w:lang w:val="en-US"/>
        </w:rPr>
        <w:t>x , y , r , color)</w:t>
      </w:r>
    </w:p>
    <w:p w:rsidR="00A72C4A" w:rsidRDefault="00A72C4A" w:rsidP="00A72C4A">
      <w:r>
        <w:t xml:space="preserve">Target ist </w:t>
      </w:r>
      <w:r w:rsidR="00B528F7">
        <w:t>eine Sonderform</w:t>
      </w:r>
      <w:r>
        <w:t xml:space="preserve"> des Kreises, weil es sich hier um konzentrische Kreise handelt.</w:t>
      </w:r>
    </w:p>
    <w:p w:rsidR="00A72C4A" w:rsidRDefault="006B6285" w:rsidP="00A72C4A">
      <w:r>
        <w:rPr>
          <w:noProof/>
        </w:rPr>
        <w:drawing>
          <wp:inline distT="0" distB="0" distL="0" distR="0">
            <wp:extent cx="2647950" cy="2392501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944" cy="240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8F7" w:rsidRPr="00F17FB7" w:rsidRDefault="004333D4" w:rsidP="00F17FB7">
      <w:pPr>
        <w:pStyle w:val="Heading2"/>
        <w:numPr>
          <w:ilvl w:val="0"/>
          <w:numId w:val="20"/>
        </w:numPr>
      </w:pPr>
      <w:r w:rsidRPr="00F17FB7">
        <w:t xml:space="preserve">REQ8 </w:t>
      </w:r>
      <w:r w:rsidR="00B528F7" w:rsidRPr="00F17FB7">
        <w:t xml:space="preserve">SPS Schnittstelle </w:t>
      </w:r>
    </w:p>
    <w:p w:rsidR="00B528F7" w:rsidRDefault="007B0D6C" w:rsidP="00B528F7">
      <w:pPr>
        <w:pStyle w:val="Heading2"/>
        <w:rPr>
          <w:b w:val="0"/>
          <w:sz w:val="20"/>
        </w:rPr>
      </w:pPr>
      <w:r>
        <w:rPr>
          <w:b w:val="0"/>
          <w:sz w:val="20"/>
        </w:rPr>
        <w:t>SPS Schnittstelle wird</w:t>
      </w:r>
      <w:r w:rsidR="00B528F7" w:rsidRPr="00B528F7">
        <w:rPr>
          <w:b w:val="0"/>
          <w:sz w:val="20"/>
        </w:rPr>
        <w:t xml:space="preserve"> wie gefolgt definiert</w:t>
      </w:r>
    </w:p>
    <w:p w:rsidR="006177A1" w:rsidRPr="006177A1" w:rsidRDefault="006177A1" w:rsidP="006177A1"/>
    <w:p w:rsidR="00B528F7" w:rsidRPr="00274720" w:rsidRDefault="00274720" w:rsidP="00B528F7">
      <w:pPr>
        <w:rPr>
          <w:lang w:val="en-US"/>
        </w:rPr>
      </w:pPr>
      <w:proofErr w:type="spellStart"/>
      <w:proofErr w:type="gramStart"/>
      <w:r>
        <w:rPr>
          <w:lang w:val="en-US"/>
        </w:rPr>
        <w:t>TargetArray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</w:t>
      </w:r>
    </w:p>
    <w:p w:rsidR="00274720" w:rsidRPr="00274720" w:rsidRDefault="00274720" w:rsidP="00274720">
      <w:pPr>
        <w:ind w:firstLine="706"/>
        <w:rPr>
          <w:lang w:val="en-US"/>
        </w:rPr>
      </w:pPr>
      <w:r w:rsidRPr="00274720">
        <w:rPr>
          <w:lang w:val="en-US"/>
        </w:rPr>
        <w:t xml:space="preserve">X   Dint  </w:t>
      </w:r>
    </w:p>
    <w:p w:rsidR="00274720" w:rsidRPr="00274720" w:rsidRDefault="00274720" w:rsidP="00274720">
      <w:pPr>
        <w:ind w:left="706"/>
        <w:rPr>
          <w:lang w:val="en-US"/>
        </w:rPr>
      </w:pPr>
      <w:proofErr w:type="spellStart"/>
      <w:r w:rsidRPr="00274720">
        <w:rPr>
          <w:lang w:val="en-US"/>
        </w:rPr>
        <w:t>Y</w:t>
      </w:r>
      <w:proofErr w:type="spellEnd"/>
      <w:r w:rsidRPr="00274720">
        <w:rPr>
          <w:lang w:val="en-US"/>
        </w:rPr>
        <w:t xml:space="preserve">   Dint</w:t>
      </w:r>
    </w:p>
    <w:p w:rsidR="00274720" w:rsidRPr="00274720" w:rsidRDefault="00274720" w:rsidP="00274720">
      <w:pPr>
        <w:ind w:left="706"/>
        <w:rPr>
          <w:lang w:val="en-US"/>
        </w:rPr>
      </w:pPr>
      <w:r w:rsidRPr="00274720">
        <w:rPr>
          <w:lang w:val="en-US"/>
        </w:rPr>
        <w:t>R   Dint</w:t>
      </w:r>
    </w:p>
    <w:p w:rsidR="006177A1" w:rsidRPr="00274720" w:rsidRDefault="006177A1" w:rsidP="00B528F7">
      <w:pPr>
        <w:rPr>
          <w:lang w:val="en-US"/>
        </w:rPr>
      </w:pPr>
    </w:p>
    <w:p w:rsidR="006177A1" w:rsidRPr="00274720" w:rsidRDefault="006177A1" w:rsidP="00B528F7">
      <w:pPr>
        <w:rPr>
          <w:lang w:val="en-US"/>
        </w:rPr>
      </w:pPr>
    </w:p>
    <w:p w:rsidR="006177A1" w:rsidRPr="00274720" w:rsidRDefault="006177A1" w:rsidP="00B528F7">
      <w:pPr>
        <w:rPr>
          <w:lang w:val="en-US"/>
        </w:rPr>
      </w:pPr>
    </w:p>
    <w:p w:rsidR="006177A1" w:rsidRPr="00274720" w:rsidRDefault="006177A1" w:rsidP="006177A1">
      <w:pPr>
        <w:rPr>
          <w:lang w:val="en-US"/>
        </w:rPr>
      </w:pPr>
      <w:proofErr w:type="spellStart"/>
      <w:proofErr w:type="gramStart"/>
      <w:r w:rsidRPr="00274720">
        <w:rPr>
          <w:lang w:val="en-US"/>
        </w:rPr>
        <w:t>RectangleArray</w:t>
      </w:r>
      <w:proofErr w:type="spellEnd"/>
      <w:r w:rsidRPr="00274720">
        <w:rPr>
          <w:lang w:val="en-US"/>
        </w:rPr>
        <w:t>[</w:t>
      </w:r>
      <w:proofErr w:type="gramEnd"/>
      <w:r w:rsidRPr="00274720">
        <w:rPr>
          <w:lang w:val="en-US"/>
        </w:rPr>
        <w:t xml:space="preserve"> ]</w:t>
      </w:r>
    </w:p>
    <w:p w:rsidR="006177A1" w:rsidRPr="00274720" w:rsidRDefault="006177A1" w:rsidP="006177A1">
      <w:pPr>
        <w:ind w:left="706"/>
        <w:rPr>
          <w:lang w:val="en-US"/>
        </w:rPr>
      </w:pPr>
      <w:r w:rsidRPr="00274720">
        <w:rPr>
          <w:lang w:val="en-US"/>
        </w:rPr>
        <w:lastRenderedPageBreak/>
        <w:t xml:space="preserve">X1 Dint  </w:t>
      </w:r>
    </w:p>
    <w:p w:rsidR="006177A1" w:rsidRPr="00274720" w:rsidRDefault="006177A1" w:rsidP="006177A1">
      <w:pPr>
        <w:ind w:left="706"/>
        <w:rPr>
          <w:lang w:val="en-US"/>
        </w:rPr>
      </w:pPr>
      <w:r w:rsidRPr="00274720">
        <w:rPr>
          <w:lang w:val="en-US"/>
        </w:rPr>
        <w:t>Y1 Dint</w:t>
      </w:r>
    </w:p>
    <w:p w:rsidR="006177A1" w:rsidRPr="00274720" w:rsidRDefault="006177A1" w:rsidP="006177A1">
      <w:pPr>
        <w:ind w:left="706"/>
        <w:rPr>
          <w:lang w:val="en-US"/>
        </w:rPr>
      </w:pPr>
      <w:r w:rsidRPr="00274720">
        <w:rPr>
          <w:lang w:val="en-US"/>
        </w:rPr>
        <w:t>X2 Dint</w:t>
      </w:r>
    </w:p>
    <w:p w:rsidR="006177A1" w:rsidRPr="00274720" w:rsidRDefault="006177A1" w:rsidP="006177A1">
      <w:pPr>
        <w:ind w:left="706"/>
        <w:rPr>
          <w:lang w:val="en-US"/>
        </w:rPr>
      </w:pPr>
      <w:r w:rsidRPr="00274720">
        <w:rPr>
          <w:lang w:val="en-US"/>
        </w:rPr>
        <w:t>Y2 Dint</w:t>
      </w:r>
    </w:p>
    <w:p w:rsidR="00934A73" w:rsidRPr="00274720" w:rsidRDefault="00934A73" w:rsidP="00934A73">
      <w:pPr>
        <w:rPr>
          <w:lang w:val="en-US"/>
        </w:rPr>
      </w:pPr>
      <w:proofErr w:type="spellStart"/>
      <w:proofErr w:type="gramStart"/>
      <w:r w:rsidRPr="00274720">
        <w:rPr>
          <w:lang w:val="en-US"/>
        </w:rPr>
        <w:t>CircleArray</w:t>
      </w:r>
      <w:proofErr w:type="spellEnd"/>
      <w:r w:rsidRPr="00274720">
        <w:rPr>
          <w:lang w:val="en-US"/>
        </w:rPr>
        <w:t>[</w:t>
      </w:r>
      <w:proofErr w:type="gramEnd"/>
      <w:r w:rsidRPr="00274720">
        <w:rPr>
          <w:lang w:val="en-US"/>
        </w:rPr>
        <w:t xml:space="preserve"> ]</w:t>
      </w:r>
    </w:p>
    <w:p w:rsidR="00934A73" w:rsidRPr="00274720" w:rsidRDefault="004333D4" w:rsidP="00934A73">
      <w:pPr>
        <w:ind w:left="706"/>
        <w:rPr>
          <w:lang w:val="en-US"/>
        </w:rPr>
      </w:pPr>
      <w:r w:rsidRPr="00274720">
        <w:rPr>
          <w:lang w:val="en-US"/>
        </w:rPr>
        <w:t xml:space="preserve">X  </w:t>
      </w:r>
      <w:r w:rsidR="00934A73" w:rsidRPr="00274720">
        <w:rPr>
          <w:lang w:val="en-US"/>
        </w:rPr>
        <w:t xml:space="preserve"> Dint  </w:t>
      </w:r>
    </w:p>
    <w:p w:rsidR="00934A73" w:rsidRPr="00274720" w:rsidRDefault="004333D4" w:rsidP="00934A73">
      <w:pPr>
        <w:ind w:left="706"/>
        <w:rPr>
          <w:lang w:val="en-US"/>
        </w:rPr>
      </w:pPr>
      <w:proofErr w:type="spellStart"/>
      <w:r w:rsidRPr="00274720">
        <w:rPr>
          <w:lang w:val="en-US"/>
        </w:rPr>
        <w:t>Y</w:t>
      </w:r>
      <w:proofErr w:type="spellEnd"/>
      <w:r w:rsidRPr="00274720">
        <w:rPr>
          <w:lang w:val="en-US"/>
        </w:rPr>
        <w:t xml:space="preserve">  </w:t>
      </w:r>
      <w:r w:rsidR="00934A73" w:rsidRPr="00274720">
        <w:rPr>
          <w:lang w:val="en-US"/>
        </w:rPr>
        <w:t xml:space="preserve"> Dint</w:t>
      </w:r>
    </w:p>
    <w:p w:rsidR="00934A73" w:rsidRPr="00274720" w:rsidRDefault="00934A73" w:rsidP="00934A73">
      <w:pPr>
        <w:ind w:left="706"/>
        <w:rPr>
          <w:lang w:val="en-US"/>
        </w:rPr>
      </w:pPr>
      <w:r w:rsidRPr="00274720">
        <w:rPr>
          <w:lang w:val="en-US"/>
        </w:rPr>
        <w:t>R   Dint</w:t>
      </w:r>
    </w:p>
    <w:p w:rsidR="007B0D6C" w:rsidRPr="00274720" w:rsidRDefault="007B0D6C" w:rsidP="007B0D6C">
      <w:pPr>
        <w:rPr>
          <w:lang w:val="en-US"/>
        </w:rPr>
      </w:pPr>
      <w:proofErr w:type="spellStart"/>
      <w:proofErr w:type="gramStart"/>
      <w:r w:rsidRPr="00274720">
        <w:rPr>
          <w:lang w:val="en-US"/>
        </w:rPr>
        <w:t>CapsuleArray</w:t>
      </w:r>
      <w:proofErr w:type="spellEnd"/>
      <w:r w:rsidRPr="00274720">
        <w:rPr>
          <w:lang w:val="en-US"/>
        </w:rPr>
        <w:t>[</w:t>
      </w:r>
      <w:proofErr w:type="gramEnd"/>
      <w:r w:rsidRPr="00274720">
        <w:rPr>
          <w:lang w:val="en-US"/>
        </w:rPr>
        <w:t xml:space="preserve"> ]</w:t>
      </w:r>
    </w:p>
    <w:p w:rsidR="007B0D6C" w:rsidRPr="00274720" w:rsidRDefault="007B0D6C" w:rsidP="007B0D6C">
      <w:pPr>
        <w:ind w:left="706"/>
        <w:rPr>
          <w:lang w:val="en-US"/>
        </w:rPr>
      </w:pPr>
      <w:r w:rsidRPr="00274720">
        <w:rPr>
          <w:lang w:val="en-US"/>
        </w:rPr>
        <w:t xml:space="preserve">X1 Dint  </w:t>
      </w:r>
    </w:p>
    <w:p w:rsidR="007B0D6C" w:rsidRPr="00274720" w:rsidRDefault="007B0D6C" w:rsidP="007B0D6C">
      <w:pPr>
        <w:ind w:left="706"/>
        <w:rPr>
          <w:lang w:val="en-US"/>
        </w:rPr>
      </w:pPr>
      <w:r w:rsidRPr="00274720">
        <w:rPr>
          <w:lang w:val="en-US"/>
        </w:rPr>
        <w:t>Y1 Dint</w:t>
      </w:r>
    </w:p>
    <w:p w:rsidR="007B0D6C" w:rsidRPr="00274720" w:rsidRDefault="007B0D6C" w:rsidP="007B0D6C">
      <w:pPr>
        <w:ind w:left="706"/>
        <w:rPr>
          <w:lang w:val="en-US"/>
        </w:rPr>
      </w:pPr>
      <w:r w:rsidRPr="00274720">
        <w:rPr>
          <w:lang w:val="en-US"/>
        </w:rPr>
        <w:t>X2 Dint</w:t>
      </w:r>
    </w:p>
    <w:p w:rsidR="007B0D6C" w:rsidRPr="00274720" w:rsidRDefault="007B0D6C" w:rsidP="007B0D6C">
      <w:pPr>
        <w:ind w:left="706"/>
        <w:rPr>
          <w:lang w:val="en-US"/>
        </w:rPr>
      </w:pPr>
      <w:r w:rsidRPr="00274720">
        <w:rPr>
          <w:lang w:val="en-US"/>
        </w:rPr>
        <w:t>Y2 Dint</w:t>
      </w:r>
    </w:p>
    <w:p w:rsidR="004333D4" w:rsidRPr="00274720" w:rsidRDefault="007B0D6C" w:rsidP="004333D4">
      <w:pPr>
        <w:ind w:left="706"/>
        <w:rPr>
          <w:lang w:val="en-US"/>
        </w:rPr>
      </w:pPr>
      <w:r w:rsidRPr="00274720">
        <w:rPr>
          <w:lang w:val="en-US"/>
        </w:rPr>
        <w:t>R   Dint</w:t>
      </w:r>
    </w:p>
    <w:p w:rsidR="004333D4" w:rsidRPr="00274720" w:rsidRDefault="004333D4" w:rsidP="004333D4">
      <w:pPr>
        <w:rPr>
          <w:lang w:val="en-US"/>
        </w:rPr>
      </w:pPr>
      <w:proofErr w:type="spellStart"/>
      <w:proofErr w:type="gramStart"/>
      <w:r w:rsidRPr="00274720">
        <w:rPr>
          <w:lang w:val="en-US"/>
        </w:rPr>
        <w:t>LineArray</w:t>
      </w:r>
      <w:proofErr w:type="spellEnd"/>
      <w:r w:rsidRPr="00274720">
        <w:rPr>
          <w:lang w:val="en-US"/>
        </w:rPr>
        <w:t>[</w:t>
      </w:r>
      <w:proofErr w:type="gramEnd"/>
      <w:r w:rsidRPr="00274720">
        <w:rPr>
          <w:lang w:val="en-US"/>
        </w:rPr>
        <w:t xml:space="preserve"> ]</w:t>
      </w:r>
    </w:p>
    <w:p w:rsidR="004333D4" w:rsidRPr="00274720" w:rsidRDefault="004333D4" w:rsidP="004333D4">
      <w:pPr>
        <w:ind w:left="706"/>
        <w:rPr>
          <w:lang w:val="en-US"/>
        </w:rPr>
      </w:pPr>
      <w:r w:rsidRPr="00274720">
        <w:rPr>
          <w:lang w:val="en-US"/>
        </w:rPr>
        <w:t xml:space="preserve">X1 Dint  </w:t>
      </w:r>
    </w:p>
    <w:p w:rsidR="004333D4" w:rsidRPr="00274720" w:rsidRDefault="004333D4" w:rsidP="004333D4">
      <w:pPr>
        <w:ind w:left="706"/>
        <w:rPr>
          <w:lang w:val="en-US"/>
        </w:rPr>
      </w:pPr>
      <w:r w:rsidRPr="00274720">
        <w:rPr>
          <w:lang w:val="en-US"/>
        </w:rPr>
        <w:t>Y1 Dint</w:t>
      </w:r>
    </w:p>
    <w:p w:rsidR="004333D4" w:rsidRPr="00274720" w:rsidRDefault="004333D4" w:rsidP="004333D4">
      <w:pPr>
        <w:ind w:left="706"/>
        <w:rPr>
          <w:lang w:val="en-US"/>
        </w:rPr>
      </w:pPr>
      <w:r w:rsidRPr="00274720">
        <w:rPr>
          <w:lang w:val="en-US"/>
        </w:rPr>
        <w:t>X2 Dint</w:t>
      </w:r>
    </w:p>
    <w:p w:rsidR="004333D4" w:rsidRPr="00274720" w:rsidRDefault="004333D4" w:rsidP="004333D4">
      <w:pPr>
        <w:ind w:firstLine="706"/>
        <w:rPr>
          <w:lang w:val="en-US"/>
        </w:rPr>
      </w:pPr>
      <w:r w:rsidRPr="00274720">
        <w:rPr>
          <w:lang w:val="en-US"/>
        </w:rPr>
        <w:t>Y2 Dint</w:t>
      </w:r>
    </w:p>
    <w:p w:rsidR="004333D4" w:rsidRPr="00274720" w:rsidRDefault="004333D4" w:rsidP="007B0D6C">
      <w:pPr>
        <w:ind w:left="706"/>
        <w:rPr>
          <w:lang w:val="en-US"/>
        </w:rPr>
      </w:pPr>
    </w:p>
    <w:p w:rsidR="007B0D6C" w:rsidRPr="00274720" w:rsidRDefault="007B0D6C" w:rsidP="007B0D6C">
      <w:pPr>
        <w:rPr>
          <w:lang w:val="en-US"/>
        </w:rPr>
      </w:pPr>
    </w:p>
    <w:p w:rsidR="004333D4" w:rsidRPr="00F17FB7" w:rsidRDefault="004333D4" w:rsidP="00F17FB7">
      <w:pPr>
        <w:pStyle w:val="Heading2"/>
        <w:numPr>
          <w:ilvl w:val="0"/>
          <w:numId w:val="20"/>
        </w:numPr>
      </w:pPr>
      <w:r w:rsidRPr="00F17FB7">
        <w:t>REQ9 Zoom</w:t>
      </w:r>
    </w:p>
    <w:p w:rsidR="008714B6" w:rsidRDefault="008714B6" w:rsidP="00F17FB7">
      <w:r w:rsidRPr="008714B6">
        <w:t>Es soll mög</w:t>
      </w:r>
      <w:r>
        <w:t>lich sein mit dem Mausrad -an</w:t>
      </w:r>
      <w:r w:rsidRPr="008714B6">
        <w:t xml:space="preserve"> der Position von der Maus</w:t>
      </w:r>
      <w:r>
        <w:t>-</w:t>
      </w:r>
      <w:r w:rsidR="009414A4">
        <w:t xml:space="preserve"> in die Visualisierung </w:t>
      </w:r>
      <w:r w:rsidRPr="008714B6">
        <w:t>hinein oder hinaus zu zoomen.</w:t>
      </w:r>
      <w:r w:rsidR="00731B69">
        <w:t xml:space="preserve"> Das Bild soll mit scaliert werden.</w:t>
      </w:r>
    </w:p>
    <w:p w:rsidR="00F17FB7" w:rsidRDefault="00F17FB7" w:rsidP="00F17FB7"/>
    <w:p w:rsidR="008714B6" w:rsidRPr="00F17FB7" w:rsidRDefault="008714B6" w:rsidP="00F17FB7">
      <w:pPr>
        <w:pStyle w:val="Heading2"/>
        <w:numPr>
          <w:ilvl w:val="0"/>
          <w:numId w:val="20"/>
        </w:numPr>
      </w:pPr>
      <w:r w:rsidRPr="00F17FB7">
        <w:t>REQ10 Bewegen, Verschieben</w:t>
      </w:r>
    </w:p>
    <w:p w:rsidR="008714B6" w:rsidRDefault="009414A4" w:rsidP="004333D4">
      <w:r w:rsidRPr="00CD4F36">
        <w:t>Die Visualisierung soll auch bewegbar sein. Es soll möglich sein einen nicht sichtbaren Bereich wieder in sichtbaren Bereich zu holen.</w:t>
      </w:r>
    </w:p>
    <w:p w:rsidR="007E51FD" w:rsidRDefault="007E51FD" w:rsidP="004333D4"/>
    <w:p w:rsidR="00F17FB7" w:rsidRDefault="009414A4" w:rsidP="004333D4">
      <w:pPr>
        <w:pStyle w:val="Heading2"/>
        <w:numPr>
          <w:ilvl w:val="0"/>
          <w:numId w:val="20"/>
        </w:numPr>
      </w:pPr>
      <w:r w:rsidRPr="00F17FB7">
        <w:t>REQ11 Leertaste Funktion</w:t>
      </w:r>
    </w:p>
    <w:p w:rsidR="009414A4" w:rsidRPr="00CD4F36" w:rsidRDefault="009414A4" w:rsidP="00F17FB7">
      <w:pPr>
        <w:pStyle w:val="Heading2"/>
        <w:rPr>
          <w:b w:val="0"/>
          <w:sz w:val="20"/>
        </w:rPr>
      </w:pPr>
      <w:r w:rsidRPr="00CD4F36">
        <w:rPr>
          <w:b w:val="0"/>
          <w:sz w:val="20"/>
        </w:rPr>
        <w:t>Es soll bei der Betätigung der Leertaste wieder die ganze Visualisierung an Bildschirm sichtbar sein, mit allen dargestellten Elementen, wie bei dem Start der Anwendung.</w:t>
      </w:r>
    </w:p>
    <w:p w:rsidR="00CD4F36" w:rsidRDefault="00CD4F36" w:rsidP="00CD4F36"/>
    <w:p w:rsidR="00CD4F36" w:rsidRPr="00CD4F36" w:rsidRDefault="00CD4F36" w:rsidP="00CD4F36">
      <w:pPr>
        <w:rPr>
          <w:b/>
          <w:sz w:val="22"/>
          <w:u w:val="single"/>
        </w:rPr>
      </w:pPr>
      <w:r w:rsidRPr="00CD4F36">
        <w:rPr>
          <w:b/>
          <w:sz w:val="22"/>
          <w:u w:val="single"/>
        </w:rPr>
        <w:t xml:space="preserve">Anwendungsbeispiel: </w:t>
      </w:r>
    </w:p>
    <w:p w:rsidR="00CD4F36" w:rsidRPr="00CD4F36" w:rsidRDefault="00CD4F36" w:rsidP="00CD4F36">
      <w:pPr>
        <w:rPr>
          <w:b/>
          <w:sz w:val="22"/>
        </w:rPr>
      </w:pPr>
      <w:r w:rsidRPr="00CD4F36">
        <w:rPr>
          <w:b/>
          <w:sz w:val="22"/>
        </w:rPr>
        <w:tab/>
        <w:t>Bahnplanung:</w:t>
      </w:r>
    </w:p>
    <w:p w:rsidR="00934A73" w:rsidRPr="00CD4F36" w:rsidRDefault="00CD4F36" w:rsidP="00CD4F36">
      <w:pPr>
        <w:pStyle w:val="Heading2"/>
        <w:rPr>
          <w:b w:val="0"/>
          <w:sz w:val="20"/>
        </w:rPr>
      </w:pPr>
      <w:r w:rsidRPr="00CD4F36">
        <w:rPr>
          <w:b w:val="0"/>
          <w:sz w:val="20"/>
        </w:rPr>
        <w:t>Das Hintergrundbild stellt die Workspace</w:t>
      </w:r>
      <w:r>
        <w:rPr>
          <w:b w:val="0"/>
          <w:sz w:val="20"/>
        </w:rPr>
        <w:t>, Gelände</w:t>
      </w:r>
      <w:r w:rsidRPr="00CD4F36">
        <w:rPr>
          <w:b w:val="0"/>
          <w:sz w:val="20"/>
        </w:rPr>
        <w:t xml:space="preserve"> dar.</w:t>
      </w:r>
    </w:p>
    <w:p w:rsidR="00F17FB7" w:rsidRPr="00CD4F36" w:rsidRDefault="007B5574" w:rsidP="00CD4F36">
      <w:pPr>
        <w:pStyle w:val="Heading2"/>
        <w:rPr>
          <w:b w:val="0"/>
          <w:sz w:val="20"/>
        </w:rPr>
      </w:pPr>
      <w:r w:rsidRPr="00CD4F36">
        <w:rPr>
          <w:b w:val="0"/>
          <w:sz w:val="20"/>
        </w:rPr>
        <w:t>Die</w:t>
      </w:r>
      <w:r w:rsidR="00CD4F36" w:rsidRPr="00CD4F36">
        <w:rPr>
          <w:b w:val="0"/>
          <w:sz w:val="20"/>
        </w:rPr>
        <w:t xml:space="preserve"> Hindernisse,</w:t>
      </w:r>
      <w:r w:rsidR="00F17FB7" w:rsidRPr="00CD4F36">
        <w:rPr>
          <w:b w:val="0"/>
          <w:sz w:val="20"/>
        </w:rPr>
        <w:t xml:space="preserve"> Sperr</w:t>
      </w:r>
      <w:r w:rsidR="00CD4F36" w:rsidRPr="00CD4F36">
        <w:rPr>
          <w:b w:val="0"/>
          <w:sz w:val="20"/>
        </w:rPr>
        <w:t>- oder Sicherheits</w:t>
      </w:r>
      <w:r w:rsidR="00F17FB7" w:rsidRPr="00CD4F36">
        <w:rPr>
          <w:b w:val="0"/>
          <w:sz w:val="20"/>
        </w:rPr>
        <w:t>zone</w:t>
      </w:r>
      <w:r w:rsidRPr="00CD4F36">
        <w:rPr>
          <w:b w:val="0"/>
          <w:sz w:val="20"/>
        </w:rPr>
        <w:t>n sollen als Rechtecke gegeben falls als Kreise dargestellt werden</w:t>
      </w:r>
    </w:p>
    <w:p w:rsidR="007B5574" w:rsidRPr="00CD4F36" w:rsidRDefault="007B5574" w:rsidP="00CD4F36">
      <w:pPr>
        <w:pStyle w:val="Heading2"/>
        <w:rPr>
          <w:b w:val="0"/>
          <w:sz w:val="20"/>
        </w:rPr>
      </w:pPr>
      <w:r w:rsidRPr="00CD4F36">
        <w:rPr>
          <w:b w:val="0"/>
          <w:sz w:val="20"/>
        </w:rPr>
        <w:t>Die Katze soll ebenfalls als Rechteck visualisiert werden.</w:t>
      </w:r>
    </w:p>
    <w:p w:rsidR="007B5574" w:rsidRPr="00CD4F36" w:rsidRDefault="007B5574" w:rsidP="00CD4F36">
      <w:pPr>
        <w:pStyle w:val="Heading2"/>
        <w:rPr>
          <w:b w:val="0"/>
          <w:sz w:val="20"/>
        </w:rPr>
      </w:pPr>
      <w:r w:rsidRPr="00CD4F36">
        <w:rPr>
          <w:b w:val="0"/>
          <w:sz w:val="20"/>
        </w:rPr>
        <w:t xml:space="preserve">Das </w:t>
      </w:r>
      <w:proofErr w:type="spellStart"/>
      <w:r w:rsidRPr="00CD4F36">
        <w:rPr>
          <w:b w:val="0"/>
          <w:sz w:val="20"/>
        </w:rPr>
        <w:t>Haupträger</w:t>
      </w:r>
      <w:proofErr w:type="spellEnd"/>
      <w:r w:rsidRPr="00CD4F36">
        <w:rPr>
          <w:b w:val="0"/>
          <w:sz w:val="20"/>
        </w:rPr>
        <w:t xml:space="preserve"> des Kranes und </w:t>
      </w:r>
      <w:r w:rsidR="00CD4F36" w:rsidRPr="00CD4F36">
        <w:rPr>
          <w:b w:val="0"/>
          <w:sz w:val="20"/>
        </w:rPr>
        <w:t>den Geschwindigkeitsvektor</w:t>
      </w:r>
      <w:r w:rsidRPr="00CD4F36">
        <w:rPr>
          <w:b w:val="0"/>
          <w:sz w:val="20"/>
        </w:rPr>
        <w:t xml:space="preserve"> von der Krankatze zu Ziel sind als Liniensegme</w:t>
      </w:r>
      <w:r w:rsidR="000F0B6F">
        <w:rPr>
          <w:b w:val="0"/>
          <w:sz w:val="20"/>
        </w:rPr>
        <w:t>n</w:t>
      </w:r>
      <w:r w:rsidRPr="00CD4F36">
        <w:rPr>
          <w:b w:val="0"/>
          <w:sz w:val="20"/>
        </w:rPr>
        <w:t>t darzustellen.</w:t>
      </w:r>
    </w:p>
    <w:p w:rsidR="00CD4F36" w:rsidRPr="00CD4F36" w:rsidRDefault="00CD4F36" w:rsidP="00CD4F36">
      <w:pPr>
        <w:pStyle w:val="Heading2"/>
        <w:rPr>
          <w:b w:val="0"/>
          <w:sz w:val="20"/>
        </w:rPr>
      </w:pPr>
      <w:r w:rsidRPr="00CD4F36">
        <w:rPr>
          <w:b w:val="0"/>
          <w:sz w:val="20"/>
        </w:rPr>
        <w:t>Die Kapseln symbolisieren jeweils den Bremswegen.</w:t>
      </w:r>
    </w:p>
    <w:p w:rsidR="006177A1" w:rsidRDefault="006177A1" w:rsidP="00B528F7"/>
    <w:p w:rsidR="006177A1" w:rsidRDefault="006177A1" w:rsidP="00B528F7">
      <w:r>
        <w:tab/>
      </w:r>
    </w:p>
    <w:p w:rsidR="00B528F7" w:rsidRDefault="00B528F7" w:rsidP="00B528F7"/>
    <w:p w:rsidR="00B528F7" w:rsidRPr="00B528F7" w:rsidRDefault="00B528F7" w:rsidP="00B528F7"/>
    <w:sectPr w:rsidR="00B528F7" w:rsidRPr="00B528F7" w:rsidSect="00663E98">
      <w:headerReference w:type="default" r:id="rId14"/>
      <w:footerReference w:type="default" r:id="rId15"/>
      <w:pgSz w:w="12240" w:h="15840" w:code="1"/>
      <w:pgMar w:top="1807" w:right="1701" w:bottom="1134" w:left="1531" w:header="720" w:footer="743" w:gutter="0"/>
      <w:cols w:space="720" w:equalWidth="0">
        <w:col w:w="9384" w:space="127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9FA" w:rsidRDefault="00EA59FA" w:rsidP="00D66774">
      <w:r>
        <w:separator/>
      </w:r>
    </w:p>
  </w:endnote>
  <w:endnote w:type="continuationSeparator" w:id="0">
    <w:p w:rsidR="00EA59FA" w:rsidRDefault="00EA59FA" w:rsidP="00D66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D0E" w:rsidRPr="0037514A" w:rsidRDefault="00BC4D0E" w:rsidP="00792519">
    <w:pPr>
      <w:pStyle w:val="Footer"/>
      <w:tabs>
        <w:tab w:val="clear" w:pos="4819"/>
      </w:tabs>
      <w:rPr>
        <w:rFonts w:cs="Arial"/>
        <w:sz w:val="18"/>
        <w:szCs w:val="18"/>
      </w:rPr>
    </w:pPr>
    <w:r w:rsidRPr="0037514A">
      <w:rPr>
        <w:rFonts w:cs="Arial"/>
        <w:sz w:val="18"/>
        <w:szCs w:val="18"/>
      </w:rPr>
      <w:t xml:space="preserve">Hans Künz GmbH </w:t>
    </w:r>
    <w:r>
      <w:rPr>
        <w:rFonts w:cs="Arial"/>
        <w:sz w:val="18"/>
        <w:szCs w:val="18"/>
      </w:rPr>
      <w:t xml:space="preserve">  </w:t>
    </w:r>
    <w:proofErr w:type="spellStart"/>
    <w:r w:rsidRPr="0037514A">
      <w:rPr>
        <w:rFonts w:cs="Arial"/>
        <w:sz w:val="18"/>
        <w:szCs w:val="18"/>
      </w:rPr>
      <w:t>Gerbestr</w:t>
    </w:r>
    <w:proofErr w:type="spellEnd"/>
    <w:r w:rsidRPr="0037514A">
      <w:rPr>
        <w:rFonts w:cs="Arial"/>
        <w:sz w:val="18"/>
        <w:szCs w:val="18"/>
      </w:rPr>
      <w:t>. 15   Postfach 39   A-6971 Hard</w:t>
    </w:r>
    <w:r>
      <w:rPr>
        <w:rFonts w:cs="Arial"/>
        <w:sz w:val="18"/>
        <w:szCs w:val="18"/>
      </w:rPr>
      <w:tab/>
      <w:t xml:space="preserve">Seite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C4BE1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von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C4BE1">
      <w:rPr>
        <w:rStyle w:val="PageNumber"/>
        <w:noProof/>
      </w:rPr>
      <w:t>4</w:t>
    </w:r>
    <w:r>
      <w:rPr>
        <w:rStyle w:val="PageNumber"/>
      </w:rPr>
      <w:fldChar w:fldCharType="end"/>
    </w:r>
  </w:p>
  <w:p w:rsidR="00BC4D0E" w:rsidRPr="00C93E91" w:rsidRDefault="00BC4D0E" w:rsidP="00792519">
    <w:pPr>
      <w:pStyle w:val="Footer"/>
      <w:tabs>
        <w:tab w:val="clear" w:pos="4819"/>
      </w:tabs>
      <w:rPr>
        <w:rFonts w:cs="Arial"/>
        <w:sz w:val="18"/>
        <w:szCs w:val="18"/>
      </w:rPr>
    </w:pPr>
    <w:r w:rsidRPr="0037514A">
      <w:rPr>
        <w:rFonts w:cs="Arial"/>
        <w:sz w:val="18"/>
        <w:szCs w:val="18"/>
      </w:rPr>
      <w:t xml:space="preserve">UID Nr. ATU35665909 </w:t>
    </w:r>
    <w:r>
      <w:rPr>
        <w:rFonts w:cs="Arial"/>
        <w:sz w:val="18"/>
        <w:szCs w:val="18"/>
      </w:rPr>
      <w:t xml:space="preserve"> </w:t>
    </w:r>
    <w:r w:rsidRPr="0037514A">
      <w:rPr>
        <w:rFonts w:cs="Arial"/>
        <w:sz w:val="18"/>
        <w:szCs w:val="18"/>
      </w:rPr>
      <w:t xml:space="preserve"> DVR: 0726761</w:t>
    </w:r>
    <w:r>
      <w:rPr>
        <w:rFonts w:cs="Arial"/>
        <w:sz w:val="18"/>
        <w:szCs w:val="18"/>
      </w:rPr>
      <w:t xml:space="preserve">   </w:t>
    </w:r>
    <w:r w:rsidRPr="0037514A">
      <w:rPr>
        <w:rFonts w:cs="Arial"/>
        <w:sz w:val="18"/>
        <w:szCs w:val="18"/>
      </w:rPr>
      <w:t>FN</w:t>
    </w:r>
    <w:r>
      <w:rPr>
        <w:rFonts w:cs="Arial"/>
        <w:sz w:val="18"/>
        <w:szCs w:val="18"/>
      </w:rPr>
      <w:t xml:space="preserve"> 66358k Handelsgericht Feldkirch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9FA" w:rsidRDefault="00EA59FA" w:rsidP="00D66774">
      <w:r>
        <w:separator/>
      </w:r>
    </w:p>
  </w:footnote>
  <w:footnote w:type="continuationSeparator" w:id="0">
    <w:p w:rsidR="00EA59FA" w:rsidRDefault="00EA59FA" w:rsidP="00D66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D0E" w:rsidRPr="00A5767F" w:rsidRDefault="00BC4D0E" w:rsidP="009F6580">
    <w:pPr>
      <w:pStyle w:val="Header"/>
      <w:tabs>
        <w:tab w:val="clear" w:pos="9072"/>
        <w:tab w:val="right" w:pos="8647"/>
      </w:tabs>
      <w:jc w:val="right"/>
      <w:rPr>
        <w:rFonts w:cs="Arial"/>
        <w:w w:val="150"/>
        <w:sz w:val="1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44FBCA93" wp14:editId="0A973143">
          <wp:simplePos x="0" y="0"/>
          <wp:positionH relativeFrom="column">
            <wp:posOffset>4919980</wp:posOffset>
          </wp:positionH>
          <wp:positionV relativeFrom="paragraph">
            <wp:posOffset>-71755</wp:posOffset>
          </wp:positionV>
          <wp:extent cx="1363980" cy="496570"/>
          <wp:effectExtent l="0" t="0" r="7620" b="0"/>
          <wp:wrapNone/>
          <wp:docPr id="6" name="Bild 6" descr="Künz_mit_Claim_CMYK_Bri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Künz_mit_Claim_CMYK_Brie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496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Arial"/>
        <w:noProof/>
      </w:rPr>
      <w:drawing>
        <wp:anchor distT="0" distB="0" distL="114300" distR="114300" simplePos="0" relativeHeight="251659264" behindDoc="1" locked="0" layoutInCell="1" allowOverlap="1" wp14:anchorId="6549923B" wp14:editId="527BD8CB">
          <wp:simplePos x="0" y="0"/>
          <wp:positionH relativeFrom="column">
            <wp:posOffset>-975995</wp:posOffset>
          </wp:positionH>
          <wp:positionV relativeFrom="paragraph">
            <wp:posOffset>-457200</wp:posOffset>
          </wp:positionV>
          <wp:extent cx="179705" cy="15516225"/>
          <wp:effectExtent l="0" t="0" r="0" b="9525"/>
          <wp:wrapTight wrapText="bothSides">
            <wp:wrapPolygon edited="0">
              <wp:start x="0" y="0"/>
              <wp:lineTo x="0" y="21587"/>
              <wp:lineTo x="18318" y="21587"/>
              <wp:lineTo x="18318" y="0"/>
              <wp:lineTo x="0" y="0"/>
            </wp:wrapPolygon>
          </wp:wrapTight>
          <wp:docPr id="5" name="Bild 5" descr="Brief_neu_Balken_link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Brief_neu_Balken_links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05" cy="1551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032FA"/>
    <w:multiLevelType w:val="hybridMultilevel"/>
    <w:tmpl w:val="A8A200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57E7E"/>
    <w:multiLevelType w:val="multilevel"/>
    <w:tmpl w:val="ED987C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32" w:hanging="432"/>
      </w:pPr>
      <w:rPr>
        <w:b/>
        <w:sz w:val="22"/>
        <w:szCs w:val="22"/>
        <w:lang w:val="en-GB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" w15:restartNumberingAfterBreak="0">
    <w:nsid w:val="151A34CF"/>
    <w:multiLevelType w:val="hybridMultilevel"/>
    <w:tmpl w:val="598823AE"/>
    <w:lvl w:ilvl="0" w:tplc="0407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17D6188F"/>
    <w:multiLevelType w:val="singleLevel"/>
    <w:tmpl w:val="CFD82528"/>
    <w:lvl w:ilvl="0">
      <w:numFmt w:val="bullet"/>
      <w:lvlText w:val=""/>
      <w:lvlJc w:val="left"/>
      <w:pPr>
        <w:tabs>
          <w:tab w:val="num" w:pos="1494"/>
        </w:tabs>
        <w:ind w:left="1418" w:hanging="284"/>
      </w:pPr>
      <w:rPr>
        <w:rFonts w:ascii="Wingdings" w:hAnsi="Wingdings" w:hint="default"/>
      </w:rPr>
    </w:lvl>
  </w:abstractNum>
  <w:abstractNum w:abstractNumId="4" w15:restartNumberingAfterBreak="0">
    <w:nsid w:val="25835ABF"/>
    <w:multiLevelType w:val="hybridMultilevel"/>
    <w:tmpl w:val="31226CBA"/>
    <w:lvl w:ilvl="0" w:tplc="938E2554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158C3"/>
    <w:multiLevelType w:val="hybridMultilevel"/>
    <w:tmpl w:val="0C92A2F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E2497"/>
    <w:multiLevelType w:val="hybridMultilevel"/>
    <w:tmpl w:val="BF60651E"/>
    <w:lvl w:ilvl="0" w:tplc="8ED4BE26">
      <w:start w:val="1"/>
      <w:numFmt w:val="bullet"/>
      <w:lvlText w:val=""/>
      <w:lvlJc w:val="left"/>
      <w:pPr>
        <w:ind w:left="1066" w:hanging="360"/>
      </w:pPr>
      <w:rPr>
        <w:rFonts w:ascii="Wingdings" w:hAnsi="Wingdings" w:hint="default"/>
        <w:u w:color="0070C0"/>
      </w:rPr>
    </w:lvl>
    <w:lvl w:ilvl="1" w:tplc="0407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7" w15:restartNumberingAfterBreak="0">
    <w:nsid w:val="387779B9"/>
    <w:multiLevelType w:val="hybridMultilevel"/>
    <w:tmpl w:val="14D482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50C4C"/>
    <w:multiLevelType w:val="hybridMultilevel"/>
    <w:tmpl w:val="E75C625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A4C4E"/>
    <w:multiLevelType w:val="hybridMultilevel"/>
    <w:tmpl w:val="E2580A0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D2450"/>
    <w:multiLevelType w:val="hybridMultilevel"/>
    <w:tmpl w:val="7134784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71028"/>
    <w:multiLevelType w:val="hybridMultilevel"/>
    <w:tmpl w:val="22A20792"/>
    <w:lvl w:ilvl="0" w:tplc="938E2554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D5594"/>
    <w:multiLevelType w:val="multilevel"/>
    <w:tmpl w:val="9490E8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3" w15:restartNumberingAfterBreak="0">
    <w:nsid w:val="57477BDA"/>
    <w:multiLevelType w:val="hybridMultilevel"/>
    <w:tmpl w:val="425669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01C0D"/>
    <w:multiLevelType w:val="hybridMultilevel"/>
    <w:tmpl w:val="932EEDC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1589E"/>
    <w:multiLevelType w:val="hybridMultilevel"/>
    <w:tmpl w:val="DD52166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D06DE"/>
    <w:multiLevelType w:val="hybridMultilevel"/>
    <w:tmpl w:val="5670594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514A3"/>
    <w:multiLevelType w:val="hybridMultilevel"/>
    <w:tmpl w:val="EDFEDFF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E469A"/>
    <w:multiLevelType w:val="multilevel"/>
    <w:tmpl w:val="88D246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89409AF"/>
    <w:multiLevelType w:val="hybridMultilevel"/>
    <w:tmpl w:val="708C23CC"/>
    <w:lvl w:ilvl="0" w:tplc="0407000B">
      <w:start w:val="1"/>
      <w:numFmt w:val="bullet"/>
      <w:lvlText w:val=""/>
      <w:lvlJc w:val="left"/>
      <w:pPr>
        <w:ind w:left="4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8"/>
  </w:num>
  <w:num w:numId="4">
    <w:abstractNumId w:val="12"/>
  </w:num>
  <w:num w:numId="5">
    <w:abstractNumId w:val="8"/>
  </w:num>
  <w:num w:numId="6">
    <w:abstractNumId w:val="15"/>
  </w:num>
  <w:num w:numId="7">
    <w:abstractNumId w:val="10"/>
  </w:num>
  <w:num w:numId="8">
    <w:abstractNumId w:val="7"/>
  </w:num>
  <w:num w:numId="9">
    <w:abstractNumId w:val="17"/>
  </w:num>
  <w:num w:numId="10">
    <w:abstractNumId w:val="9"/>
  </w:num>
  <w:num w:numId="11">
    <w:abstractNumId w:val="19"/>
  </w:num>
  <w:num w:numId="12">
    <w:abstractNumId w:val="14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6"/>
  </w:num>
  <w:num w:numId="16">
    <w:abstractNumId w:val="6"/>
  </w:num>
  <w:num w:numId="17">
    <w:abstractNumId w:val="4"/>
  </w:num>
  <w:num w:numId="18">
    <w:abstractNumId w:val="11"/>
  </w:num>
  <w:num w:numId="19">
    <w:abstractNumId w:val="13"/>
  </w:num>
  <w:num w:numId="20">
    <w:abstractNumId w:val="5"/>
  </w:num>
  <w:num w:numId="21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attachedTemplate r:id="rId1"/>
  <w:defaultTabStop w:val="706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zNjIwtzQ1MDU0NTdX0lEKTi0uzszPAykwrAUAEbWiqywAAAA="/>
  </w:docVars>
  <w:rsids>
    <w:rsidRoot w:val="003123C6"/>
    <w:rsid w:val="00011A1C"/>
    <w:rsid w:val="00025205"/>
    <w:rsid w:val="000314FA"/>
    <w:rsid w:val="000360B8"/>
    <w:rsid w:val="000376A0"/>
    <w:rsid w:val="00043E87"/>
    <w:rsid w:val="0005653B"/>
    <w:rsid w:val="00077EE6"/>
    <w:rsid w:val="00097F00"/>
    <w:rsid w:val="000A7AA5"/>
    <w:rsid w:val="000B0EFF"/>
    <w:rsid w:val="000B21C5"/>
    <w:rsid w:val="000C2EF6"/>
    <w:rsid w:val="000C3517"/>
    <w:rsid w:val="000C38B2"/>
    <w:rsid w:val="000D36EF"/>
    <w:rsid w:val="000E2D3C"/>
    <w:rsid w:val="000E431B"/>
    <w:rsid w:val="000F0B6F"/>
    <w:rsid w:val="00103D0D"/>
    <w:rsid w:val="00114991"/>
    <w:rsid w:val="0011765C"/>
    <w:rsid w:val="00126625"/>
    <w:rsid w:val="001332E5"/>
    <w:rsid w:val="00134098"/>
    <w:rsid w:val="00153783"/>
    <w:rsid w:val="00162F8F"/>
    <w:rsid w:val="00165A55"/>
    <w:rsid w:val="00172CB8"/>
    <w:rsid w:val="00174D94"/>
    <w:rsid w:val="00186EDF"/>
    <w:rsid w:val="0019166C"/>
    <w:rsid w:val="001B6293"/>
    <w:rsid w:val="001C2982"/>
    <w:rsid w:val="001C6345"/>
    <w:rsid w:val="001D0B53"/>
    <w:rsid w:val="001E1ABD"/>
    <w:rsid w:val="001E2BE5"/>
    <w:rsid w:val="001E3DB1"/>
    <w:rsid w:val="001E7053"/>
    <w:rsid w:val="001F09E0"/>
    <w:rsid w:val="002069C6"/>
    <w:rsid w:val="00211191"/>
    <w:rsid w:val="0021129E"/>
    <w:rsid w:val="002145BA"/>
    <w:rsid w:val="00215345"/>
    <w:rsid w:val="002153AE"/>
    <w:rsid w:val="00225AA1"/>
    <w:rsid w:val="00231009"/>
    <w:rsid w:val="00231823"/>
    <w:rsid w:val="0023745B"/>
    <w:rsid w:val="00240C04"/>
    <w:rsid w:val="00247E58"/>
    <w:rsid w:val="0026030F"/>
    <w:rsid w:val="00270231"/>
    <w:rsid w:val="00274720"/>
    <w:rsid w:val="00276B87"/>
    <w:rsid w:val="00282537"/>
    <w:rsid w:val="00295B12"/>
    <w:rsid w:val="00295F73"/>
    <w:rsid w:val="002A495F"/>
    <w:rsid w:val="002A5E44"/>
    <w:rsid w:val="002B3A53"/>
    <w:rsid w:val="002B3EFC"/>
    <w:rsid w:val="002B4D5C"/>
    <w:rsid w:val="002B76BD"/>
    <w:rsid w:val="002D63AE"/>
    <w:rsid w:val="002E301B"/>
    <w:rsid w:val="002E3FAE"/>
    <w:rsid w:val="002F14EF"/>
    <w:rsid w:val="002F2127"/>
    <w:rsid w:val="002F24A0"/>
    <w:rsid w:val="002F4114"/>
    <w:rsid w:val="00300A3C"/>
    <w:rsid w:val="00300DD9"/>
    <w:rsid w:val="00305170"/>
    <w:rsid w:val="003123C6"/>
    <w:rsid w:val="00324E82"/>
    <w:rsid w:val="00325FB3"/>
    <w:rsid w:val="003272EC"/>
    <w:rsid w:val="00332F2E"/>
    <w:rsid w:val="00333083"/>
    <w:rsid w:val="00337734"/>
    <w:rsid w:val="00341D93"/>
    <w:rsid w:val="00342B35"/>
    <w:rsid w:val="00351652"/>
    <w:rsid w:val="00352085"/>
    <w:rsid w:val="003647FD"/>
    <w:rsid w:val="0036798D"/>
    <w:rsid w:val="0037649B"/>
    <w:rsid w:val="003772FB"/>
    <w:rsid w:val="003927CF"/>
    <w:rsid w:val="003A5607"/>
    <w:rsid w:val="003A6478"/>
    <w:rsid w:val="003A7F75"/>
    <w:rsid w:val="003C114B"/>
    <w:rsid w:val="003C1BB0"/>
    <w:rsid w:val="003C3131"/>
    <w:rsid w:val="003C6C5F"/>
    <w:rsid w:val="003C7889"/>
    <w:rsid w:val="003D0D8D"/>
    <w:rsid w:val="003F0E01"/>
    <w:rsid w:val="00402DB6"/>
    <w:rsid w:val="0040364B"/>
    <w:rsid w:val="00404B76"/>
    <w:rsid w:val="00421C27"/>
    <w:rsid w:val="0042328D"/>
    <w:rsid w:val="00425940"/>
    <w:rsid w:val="00432196"/>
    <w:rsid w:val="004333D4"/>
    <w:rsid w:val="00435EFD"/>
    <w:rsid w:val="004418FD"/>
    <w:rsid w:val="00445DD0"/>
    <w:rsid w:val="00454081"/>
    <w:rsid w:val="0045752F"/>
    <w:rsid w:val="004611FD"/>
    <w:rsid w:val="00466135"/>
    <w:rsid w:val="00467F2A"/>
    <w:rsid w:val="0047119D"/>
    <w:rsid w:val="00473388"/>
    <w:rsid w:val="00473FF3"/>
    <w:rsid w:val="00483685"/>
    <w:rsid w:val="00483A84"/>
    <w:rsid w:val="00486815"/>
    <w:rsid w:val="004B5CC9"/>
    <w:rsid w:val="004C4C56"/>
    <w:rsid w:val="004C5CCE"/>
    <w:rsid w:val="004E7BCF"/>
    <w:rsid w:val="004F00DC"/>
    <w:rsid w:val="004F6BEA"/>
    <w:rsid w:val="00502087"/>
    <w:rsid w:val="0050358B"/>
    <w:rsid w:val="00504671"/>
    <w:rsid w:val="00507C0B"/>
    <w:rsid w:val="0051660C"/>
    <w:rsid w:val="005173BE"/>
    <w:rsid w:val="005271A9"/>
    <w:rsid w:val="00537588"/>
    <w:rsid w:val="00552A14"/>
    <w:rsid w:val="00552E68"/>
    <w:rsid w:val="00555E6F"/>
    <w:rsid w:val="00556052"/>
    <w:rsid w:val="005606D2"/>
    <w:rsid w:val="00561F1F"/>
    <w:rsid w:val="00576F36"/>
    <w:rsid w:val="00581600"/>
    <w:rsid w:val="005A2906"/>
    <w:rsid w:val="005B2B84"/>
    <w:rsid w:val="005C01E3"/>
    <w:rsid w:val="005C4BE1"/>
    <w:rsid w:val="005D1141"/>
    <w:rsid w:val="005E3957"/>
    <w:rsid w:val="005E55F5"/>
    <w:rsid w:val="005F07C1"/>
    <w:rsid w:val="005F4C71"/>
    <w:rsid w:val="005F6DAA"/>
    <w:rsid w:val="006035CC"/>
    <w:rsid w:val="006046BB"/>
    <w:rsid w:val="00614464"/>
    <w:rsid w:val="00615123"/>
    <w:rsid w:val="006177A1"/>
    <w:rsid w:val="0062194D"/>
    <w:rsid w:val="0063125B"/>
    <w:rsid w:val="006335D7"/>
    <w:rsid w:val="00644813"/>
    <w:rsid w:val="006455DE"/>
    <w:rsid w:val="00651AED"/>
    <w:rsid w:val="00663E98"/>
    <w:rsid w:val="006640A0"/>
    <w:rsid w:val="00664AF1"/>
    <w:rsid w:val="00672B01"/>
    <w:rsid w:val="00673BD1"/>
    <w:rsid w:val="00676F9E"/>
    <w:rsid w:val="006903F1"/>
    <w:rsid w:val="006972BD"/>
    <w:rsid w:val="006B6285"/>
    <w:rsid w:val="006F59CC"/>
    <w:rsid w:val="006F7F5F"/>
    <w:rsid w:val="00700B3C"/>
    <w:rsid w:val="00705FDF"/>
    <w:rsid w:val="00706771"/>
    <w:rsid w:val="00707B0F"/>
    <w:rsid w:val="00710F89"/>
    <w:rsid w:val="00714631"/>
    <w:rsid w:val="00714F0A"/>
    <w:rsid w:val="00725974"/>
    <w:rsid w:val="00731B69"/>
    <w:rsid w:val="007327A8"/>
    <w:rsid w:val="007357D8"/>
    <w:rsid w:val="007512F3"/>
    <w:rsid w:val="00751BEC"/>
    <w:rsid w:val="00764186"/>
    <w:rsid w:val="00765923"/>
    <w:rsid w:val="0077671F"/>
    <w:rsid w:val="00783C43"/>
    <w:rsid w:val="00792519"/>
    <w:rsid w:val="00793079"/>
    <w:rsid w:val="007968A8"/>
    <w:rsid w:val="007A27CA"/>
    <w:rsid w:val="007A608A"/>
    <w:rsid w:val="007A6D53"/>
    <w:rsid w:val="007B0D6C"/>
    <w:rsid w:val="007B1677"/>
    <w:rsid w:val="007B1A44"/>
    <w:rsid w:val="007B5574"/>
    <w:rsid w:val="007B6D44"/>
    <w:rsid w:val="007D5A53"/>
    <w:rsid w:val="007E0ABF"/>
    <w:rsid w:val="007E23F1"/>
    <w:rsid w:val="007E51FD"/>
    <w:rsid w:val="007F086B"/>
    <w:rsid w:val="007F28D8"/>
    <w:rsid w:val="008014F8"/>
    <w:rsid w:val="00801ACD"/>
    <w:rsid w:val="00805BB9"/>
    <w:rsid w:val="008159DF"/>
    <w:rsid w:val="00826CB9"/>
    <w:rsid w:val="00840158"/>
    <w:rsid w:val="00843B0C"/>
    <w:rsid w:val="0084434A"/>
    <w:rsid w:val="00850CA7"/>
    <w:rsid w:val="00855585"/>
    <w:rsid w:val="008604F7"/>
    <w:rsid w:val="008636D0"/>
    <w:rsid w:val="0086788D"/>
    <w:rsid w:val="008714B6"/>
    <w:rsid w:val="0089029F"/>
    <w:rsid w:val="008A0267"/>
    <w:rsid w:val="008A6351"/>
    <w:rsid w:val="008C0B02"/>
    <w:rsid w:val="008C0F73"/>
    <w:rsid w:val="008C2C7F"/>
    <w:rsid w:val="008C2C96"/>
    <w:rsid w:val="008E256B"/>
    <w:rsid w:val="008E308B"/>
    <w:rsid w:val="008E4252"/>
    <w:rsid w:val="008F07AA"/>
    <w:rsid w:val="008F38B3"/>
    <w:rsid w:val="008F49CB"/>
    <w:rsid w:val="009129B1"/>
    <w:rsid w:val="00934A73"/>
    <w:rsid w:val="00937D5A"/>
    <w:rsid w:val="009414A4"/>
    <w:rsid w:val="00947313"/>
    <w:rsid w:val="009476B3"/>
    <w:rsid w:val="00950ECB"/>
    <w:rsid w:val="009560A2"/>
    <w:rsid w:val="00964A13"/>
    <w:rsid w:val="00965D34"/>
    <w:rsid w:val="00970FD6"/>
    <w:rsid w:val="009805A5"/>
    <w:rsid w:val="00985DB4"/>
    <w:rsid w:val="00992255"/>
    <w:rsid w:val="009B19CD"/>
    <w:rsid w:val="009B26E2"/>
    <w:rsid w:val="009B77EC"/>
    <w:rsid w:val="009C0AC9"/>
    <w:rsid w:val="009C3879"/>
    <w:rsid w:val="009C7DBF"/>
    <w:rsid w:val="009D3315"/>
    <w:rsid w:val="009D7B7C"/>
    <w:rsid w:val="009E4E38"/>
    <w:rsid w:val="009E4E9E"/>
    <w:rsid w:val="009F6580"/>
    <w:rsid w:val="00A00EE4"/>
    <w:rsid w:val="00A031E6"/>
    <w:rsid w:val="00A17767"/>
    <w:rsid w:val="00A23899"/>
    <w:rsid w:val="00A23A80"/>
    <w:rsid w:val="00A271DF"/>
    <w:rsid w:val="00A30CF9"/>
    <w:rsid w:val="00A34011"/>
    <w:rsid w:val="00A47AFB"/>
    <w:rsid w:val="00A52580"/>
    <w:rsid w:val="00A61075"/>
    <w:rsid w:val="00A72C4A"/>
    <w:rsid w:val="00A735A5"/>
    <w:rsid w:val="00A76B6F"/>
    <w:rsid w:val="00A80295"/>
    <w:rsid w:val="00A80610"/>
    <w:rsid w:val="00A82BC4"/>
    <w:rsid w:val="00A844DA"/>
    <w:rsid w:val="00A9443C"/>
    <w:rsid w:val="00A945AD"/>
    <w:rsid w:val="00A97E11"/>
    <w:rsid w:val="00AA2EA9"/>
    <w:rsid w:val="00AA3274"/>
    <w:rsid w:val="00AB0227"/>
    <w:rsid w:val="00AB2C6E"/>
    <w:rsid w:val="00AC043C"/>
    <w:rsid w:val="00AC6708"/>
    <w:rsid w:val="00AD46AA"/>
    <w:rsid w:val="00AD5DAB"/>
    <w:rsid w:val="00AD5DDE"/>
    <w:rsid w:val="00AF5C6C"/>
    <w:rsid w:val="00B01DDF"/>
    <w:rsid w:val="00B04AE6"/>
    <w:rsid w:val="00B17CE5"/>
    <w:rsid w:val="00B228E6"/>
    <w:rsid w:val="00B30BD4"/>
    <w:rsid w:val="00B36792"/>
    <w:rsid w:val="00B42D3A"/>
    <w:rsid w:val="00B436E2"/>
    <w:rsid w:val="00B4759B"/>
    <w:rsid w:val="00B50473"/>
    <w:rsid w:val="00B528F7"/>
    <w:rsid w:val="00B5568E"/>
    <w:rsid w:val="00B636E6"/>
    <w:rsid w:val="00B73327"/>
    <w:rsid w:val="00B74811"/>
    <w:rsid w:val="00B761C2"/>
    <w:rsid w:val="00B844BA"/>
    <w:rsid w:val="00B87430"/>
    <w:rsid w:val="00BA2F30"/>
    <w:rsid w:val="00BA5BE3"/>
    <w:rsid w:val="00BC4607"/>
    <w:rsid w:val="00BC4D0E"/>
    <w:rsid w:val="00BD0002"/>
    <w:rsid w:val="00BE4772"/>
    <w:rsid w:val="00BF3ED4"/>
    <w:rsid w:val="00BF5B5F"/>
    <w:rsid w:val="00C030A2"/>
    <w:rsid w:val="00C35B36"/>
    <w:rsid w:val="00C40263"/>
    <w:rsid w:val="00C47713"/>
    <w:rsid w:val="00C4787D"/>
    <w:rsid w:val="00C5314A"/>
    <w:rsid w:val="00C63596"/>
    <w:rsid w:val="00C64506"/>
    <w:rsid w:val="00C71E6B"/>
    <w:rsid w:val="00C764E3"/>
    <w:rsid w:val="00C84BDC"/>
    <w:rsid w:val="00C86954"/>
    <w:rsid w:val="00C86D40"/>
    <w:rsid w:val="00C93B16"/>
    <w:rsid w:val="00C93E91"/>
    <w:rsid w:val="00C94025"/>
    <w:rsid w:val="00C95F8D"/>
    <w:rsid w:val="00C96266"/>
    <w:rsid w:val="00CA112F"/>
    <w:rsid w:val="00CA23F3"/>
    <w:rsid w:val="00CA6E49"/>
    <w:rsid w:val="00CB419D"/>
    <w:rsid w:val="00CB4854"/>
    <w:rsid w:val="00CC16B1"/>
    <w:rsid w:val="00CD4F36"/>
    <w:rsid w:val="00CD65AF"/>
    <w:rsid w:val="00CE0217"/>
    <w:rsid w:val="00CE1F21"/>
    <w:rsid w:val="00CF5D95"/>
    <w:rsid w:val="00CF6FEE"/>
    <w:rsid w:val="00D0043B"/>
    <w:rsid w:val="00D075C3"/>
    <w:rsid w:val="00D108A5"/>
    <w:rsid w:val="00D15B3D"/>
    <w:rsid w:val="00D160FC"/>
    <w:rsid w:val="00D2028D"/>
    <w:rsid w:val="00D24B10"/>
    <w:rsid w:val="00D46145"/>
    <w:rsid w:val="00D50222"/>
    <w:rsid w:val="00D56629"/>
    <w:rsid w:val="00D66774"/>
    <w:rsid w:val="00D67855"/>
    <w:rsid w:val="00D709A0"/>
    <w:rsid w:val="00D82713"/>
    <w:rsid w:val="00D90EA9"/>
    <w:rsid w:val="00D92144"/>
    <w:rsid w:val="00DC1757"/>
    <w:rsid w:val="00DF41B3"/>
    <w:rsid w:val="00DF598E"/>
    <w:rsid w:val="00DF5BDA"/>
    <w:rsid w:val="00DF6E81"/>
    <w:rsid w:val="00DF7FC2"/>
    <w:rsid w:val="00E127AE"/>
    <w:rsid w:val="00E26F9C"/>
    <w:rsid w:val="00E32EC4"/>
    <w:rsid w:val="00E35E48"/>
    <w:rsid w:val="00E419AB"/>
    <w:rsid w:val="00E449EA"/>
    <w:rsid w:val="00E510EE"/>
    <w:rsid w:val="00E61FB9"/>
    <w:rsid w:val="00E71CCF"/>
    <w:rsid w:val="00E73D31"/>
    <w:rsid w:val="00E91D61"/>
    <w:rsid w:val="00E940B7"/>
    <w:rsid w:val="00E9493F"/>
    <w:rsid w:val="00E94DDA"/>
    <w:rsid w:val="00E967BC"/>
    <w:rsid w:val="00EA59FA"/>
    <w:rsid w:val="00EA5F94"/>
    <w:rsid w:val="00EB2BAA"/>
    <w:rsid w:val="00EB3835"/>
    <w:rsid w:val="00EB3D79"/>
    <w:rsid w:val="00EB7F9E"/>
    <w:rsid w:val="00EC16B6"/>
    <w:rsid w:val="00EC2C5F"/>
    <w:rsid w:val="00EC6FA2"/>
    <w:rsid w:val="00ED63F6"/>
    <w:rsid w:val="00ED751C"/>
    <w:rsid w:val="00EE07D6"/>
    <w:rsid w:val="00EF103D"/>
    <w:rsid w:val="00EF284C"/>
    <w:rsid w:val="00EF491C"/>
    <w:rsid w:val="00EF51EE"/>
    <w:rsid w:val="00EF5A31"/>
    <w:rsid w:val="00F043B0"/>
    <w:rsid w:val="00F056FF"/>
    <w:rsid w:val="00F06783"/>
    <w:rsid w:val="00F0696C"/>
    <w:rsid w:val="00F12D04"/>
    <w:rsid w:val="00F17FB7"/>
    <w:rsid w:val="00F21FB8"/>
    <w:rsid w:val="00F239C0"/>
    <w:rsid w:val="00F30F90"/>
    <w:rsid w:val="00F34AC8"/>
    <w:rsid w:val="00F35C09"/>
    <w:rsid w:val="00F44CE4"/>
    <w:rsid w:val="00F46059"/>
    <w:rsid w:val="00F56E11"/>
    <w:rsid w:val="00F64AE0"/>
    <w:rsid w:val="00F722CF"/>
    <w:rsid w:val="00F75DC5"/>
    <w:rsid w:val="00F94929"/>
    <w:rsid w:val="00F95E13"/>
    <w:rsid w:val="00FA35E9"/>
    <w:rsid w:val="00FA3891"/>
    <w:rsid w:val="00FB4ABF"/>
    <w:rsid w:val="00FB5308"/>
    <w:rsid w:val="00FC4256"/>
    <w:rsid w:val="00FC52D2"/>
    <w:rsid w:val="00FC7D58"/>
    <w:rsid w:val="00FD0DEB"/>
    <w:rsid w:val="00FD4B19"/>
    <w:rsid w:val="00FD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A2C853"/>
  <w15:docId w15:val="{21981871-3E2E-48CD-A106-7BE34271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774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663E98"/>
    <w:pPr>
      <w:keepNext/>
      <w:tabs>
        <w:tab w:val="left" w:pos="567"/>
        <w:tab w:val="left" w:pos="3261"/>
        <w:tab w:val="left" w:pos="5245"/>
        <w:tab w:val="left" w:pos="6946"/>
      </w:tabs>
      <w:outlineLvl w:val="0"/>
    </w:pPr>
    <w:rPr>
      <w:b/>
      <w:sz w:val="24"/>
    </w:rPr>
  </w:style>
  <w:style w:type="paragraph" w:styleId="Heading2">
    <w:name w:val="heading 2"/>
    <w:basedOn w:val="Brief-Standard"/>
    <w:next w:val="Normal"/>
    <w:link w:val="Heading2Char"/>
    <w:qFormat/>
    <w:rsid w:val="00D66774"/>
    <w:pPr>
      <w:keepNext/>
      <w:tabs>
        <w:tab w:val="left" w:pos="1418"/>
      </w:tabs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B19"/>
    <w:pPr>
      <w:keepNext/>
      <w:keepLines/>
      <w:spacing w:before="200"/>
      <w:outlineLvl w:val="2"/>
    </w:pPr>
    <w:rPr>
      <w:rFonts w:eastAsiaTheme="majorEastAsia" w:cstheme="maj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3E98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D66774"/>
    <w:rPr>
      <w:rFonts w:ascii="Arial" w:eastAsia="Times New Roman" w:hAnsi="Arial" w:cs="Times New Roman"/>
      <w:b/>
      <w:szCs w:val="20"/>
      <w:lang w:eastAsia="de-DE"/>
    </w:rPr>
  </w:style>
  <w:style w:type="paragraph" w:customStyle="1" w:styleId="Brief-Standard">
    <w:name w:val="Brief-Standard"/>
    <w:basedOn w:val="Normal"/>
    <w:rsid w:val="00D66774"/>
  </w:style>
  <w:style w:type="paragraph" w:styleId="Header">
    <w:name w:val="header"/>
    <w:basedOn w:val="Normal"/>
    <w:link w:val="HeaderChar"/>
    <w:uiPriority w:val="99"/>
    <w:rsid w:val="00D6677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774"/>
    <w:rPr>
      <w:rFonts w:ascii="Arial" w:eastAsia="Times New Roman" w:hAnsi="Arial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rsid w:val="00D66774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D66774"/>
    <w:rPr>
      <w:rFonts w:ascii="Arial" w:eastAsia="Times New Roman" w:hAnsi="Arial" w:cs="Times New Roman"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D66774"/>
    <w:rPr>
      <w:color w:val="0000FF"/>
      <w:u w:val="single"/>
    </w:rPr>
  </w:style>
  <w:style w:type="character" w:styleId="FollowedHyperlink">
    <w:name w:val="FollowedHyperlink"/>
    <w:basedOn w:val="DefaultParagraphFont"/>
    <w:rsid w:val="00D66774"/>
    <w:rPr>
      <w:color w:val="800080"/>
      <w:u w:val="single"/>
    </w:rPr>
  </w:style>
  <w:style w:type="paragraph" w:styleId="Salutation">
    <w:name w:val="Salutation"/>
    <w:basedOn w:val="Brief-Standard"/>
    <w:next w:val="Brief-Standard"/>
    <w:link w:val="SalutationChar"/>
    <w:rsid w:val="00D66774"/>
    <w:pPr>
      <w:spacing w:before="240" w:after="240"/>
    </w:pPr>
  </w:style>
  <w:style w:type="character" w:customStyle="1" w:styleId="SalutationChar">
    <w:name w:val="Salutation Char"/>
    <w:basedOn w:val="DefaultParagraphFont"/>
    <w:link w:val="Salutation"/>
    <w:rsid w:val="00D66774"/>
    <w:rPr>
      <w:rFonts w:ascii="Arial" w:eastAsia="Times New Roman" w:hAnsi="Arial" w:cs="Times New Roman"/>
      <w:sz w:val="20"/>
      <w:szCs w:val="20"/>
      <w:lang w:eastAsia="de-DE"/>
    </w:rPr>
  </w:style>
  <w:style w:type="paragraph" w:styleId="BodyText">
    <w:name w:val="Body Text"/>
    <w:basedOn w:val="Normal"/>
    <w:link w:val="BodyTextChar"/>
    <w:rsid w:val="00D6677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66774"/>
    <w:rPr>
      <w:rFonts w:ascii="Arial" w:eastAsia="Times New Roman" w:hAnsi="Arial" w:cs="Times New Roman"/>
      <w:sz w:val="20"/>
      <w:szCs w:val="20"/>
      <w:lang w:eastAsia="de-DE"/>
    </w:rPr>
  </w:style>
  <w:style w:type="paragraph" w:styleId="Closing">
    <w:name w:val="Closing"/>
    <w:basedOn w:val="Brief-Standard"/>
    <w:next w:val="Signature"/>
    <w:link w:val="ClosingChar"/>
    <w:rsid w:val="00D66774"/>
    <w:pPr>
      <w:keepNext/>
      <w:spacing w:after="240"/>
    </w:pPr>
  </w:style>
  <w:style w:type="character" w:customStyle="1" w:styleId="ClosingChar">
    <w:name w:val="Closing Char"/>
    <w:basedOn w:val="DefaultParagraphFont"/>
    <w:link w:val="Closing"/>
    <w:rsid w:val="00D66774"/>
    <w:rPr>
      <w:rFonts w:ascii="Arial" w:eastAsia="Times New Roman" w:hAnsi="Arial" w:cs="Times New Roman"/>
      <w:sz w:val="20"/>
      <w:szCs w:val="20"/>
      <w:lang w:eastAsia="de-DE"/>
    </w:rPr>
  </w:style>
  <w:style w:type="paragraph" w:styleId="Signature">
    <w:name w:val="Signature"/>
    <w:basedOn w:val="Normal"/>
    <w:link w:val="SignatureChar"/>
    <w:rsid w:val="00D66774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D66774"/>
    <w:rPr>
      <w:rFonts w:ascii="Arial" w:eastAsia="Times New Roman" w:hAnsi="Arial" w:cs="Times New Roman"/>
      <w:sz w:val="20"/>
      <w:szCs w:val="20"/>
      <w:lang w:eastAsia="de-DE"/>
    </w:rPr>
  </w:style>
  <w:style w:type="character" w:styleId="PageNumber">
    <w:name w:val="page number"/>
    <w:basedOn w:val="DefaultParagraphFont"/>
    <w:rsid w:val="00D66774"/>
  </w:style>
  <w:style w:type="paragraph" w:customStyle="1" w:styleId="Infoblock">
    <w:name w:val="Infoblock"/>
    <w:basedOn w:val="Brief-Standard"/>
    <w:rsid w:val="00D66774"/>
    <w:pPr>
      <w:tabs>
        <w:tab w:val="left" w:pos="1418"/>
        <w:tab w:val="right" w:pos="3969"/>
      </w:tabs>
      <w:spacing w:line="340" w:lineRule="atLeast"/>
      <w:ind w:right="-284"/>
    </w:pPr>
    <w:rPr>
      <w:sz w:val="18"/>
    </w:rPr>
  </w:style>
  <w:style w:type="table" w:styleId="TableGrid">
    <w:name w:val="Table Grid"/>
    <w:basedOn w:val="TableNormal"/>
    <w:uiPriority w:val="59"/>
    <w:rsid w:val="00D667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66774"/>
    <w:pPr>
      <w:keepLines/>
      <w:tabs>
        <w:tab w:val="clear" w:pos="567"/>
        <w:tab w:val="clear" w:pos="3261"/>
        <w:tab w:val="clear" w:pos="5245"/>
        <w:tab w:val="clear" w:pos="6946"/>
      </w:tabs>
      <w:spacing w:before="480" w:line="276" w:lineRule="auto"/>
      <w:outlineLvl w:val="9"/>
    </w:pPr>
    <w:rPr>
      <w:rFonts w:ascii="Cambria" w:hAnsi="Cambria"/>
      <w:bCs/>
      <w:color w:val="365F91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6030F"/>
    <w:pPr>
      <w:tabs>
        <w:tab w:val="left" w:pos="400"/>
        <w:tab w:val="right" w:leader="dot" w:pos="8931"/>
      </w:tabs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E3957"/>
    <w:pPr>
      <w:tabs>
        <w:tab w:val="left" w:pos="426"/>
        <w:tab w:val="left" w:pos="880"/>
        <w:tab w:val="right" w:leader="dot" w:pos="8931"/>
      </w:tabs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6030F"/>
    <w:pPr>
      <w:tabs>
        <w:tab w:val="right" w:leader="dot" w:pos="8931"/>
      </w:tabs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67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774"/>
    <w:rPr>
      <w:rFonts w:ascii="Tahoma" w:eastAsia="Times New Roman" w:hAnsi="Tahoma" w:cs="Tahoma"/>
      <w:sz w:val="16"/>
      <w:szCs w:val="16"/>
      <w:lang w:eastAsia="de-DE"/>
    </w:rPr>
  </w:style>
  <w:style w:type="paragraph" w:styleId="BodyTextIndent">
    <w:name w:val="Body Text Indent"/>
    <w:basedOn w:val="Normal"/>
    <w:link w:val="BodyTextIndentChar"/>
    <w:unhideWhenUsed/>
    <w:rsid w:val="00D6677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66774"/>
    <w:rPr>
      <w:rFonts w:ascii="Arial" w:eastAsia="Times New Roman" w:hAnsi="Arial" w:cs="Times New Roman"/>
      <w:sz w:val="20"/>
      <w:szCs w:val="20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D667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774"/>
    <w:rPr>
      <w:rFonts w:ascii="Tahoma" w:hAnsi="Tahoma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774"/>
    <w:rPr>
      <w:rFonts w:ascii="Tahoma" w:eastAsia="Times New Roman" w:hAnsi="Tahoma" w:cs="Times New Roman"/>
      <w:sz w:val="20"/>
      <w:szCs w:val="20"/>
      <w:lang w:val="en-GB"/>
    </w:rPr>
  </w:style>
  <w:style w:type="paragraph" w:styleId="NormalIndent">
    <w:name w:val="Normal Indent"/>
    <w:basedOn w:val="Normal"/>
    <w:uiPriority w:val="99"/>
    <w:rsid w:val="00D66774"/>
    <w:pPr>
      <w:ind w:left="708"/>
    </w:pPr>
    <w:rPr>
      <w:rFonts w:ascii="Tahoma" w:hAnsi="Tahoma"/>
      <w:sz w:val="22"/>
      <w:lang w:val="en-GB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D66774"/>
    <w:pPr>
      <w:spacing w:after="100" w:line="276" w:lineRule="auto"/>
      <w:ind w:left="660"/>
    </w:pPr>
    <w:rPr>
      <w:rFonts w:ascii="Calibri" w:hAnsi="Calibri"/>
      <w:sz w:val="22"/>
      <w:szCs w:val="22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D66774"/>
    <w:pPr>
      <w:spacing w:after="100" w:line="276" w:lineRule="auto"/>
      <w:ind w:left="880"/>
    </w:pPr>
    <w:rPr>
      <w:rFonts w:ascii="Calibri" w:hAnsi="Calibri"/>
      <w:sz w:val="22"/>
      <w:szCs w:val="22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D66774"/>
    <w:pPr>
      <w:spacing w:after="100" w:line="276" w:lineRule="auto"/>
      <w:ind w:left="1100"/>
    </w:pPr>
    <w:rPr>
      <w:rFonts w:ascii="Calibri" w:hAnsi="Calibri"/>
      <w:sz w:val="22"/>
      <w:szCs w:val="22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D66774"/>
    <w:pPr>
      <w:spacing w:after="100" w:line="276" w:lineRule="auto"/>
      <w:ind w:left="1320"/>
    </w:pPr>
    <w:rPr>
      <w:rFonts w:ascii="Calibri" w:hAnsi="Calibri"/>
      <w:sz w:val="22"/>
      <w:szCs w:val="22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D66774"/>
    <w:pPr>
      <w:spacing w:after="100" w:line="276" w:lineRule="auto"/>
      <w:ind w:left="1540"/>
    </w:pPr>
    <w:rPr>
      <w:rFonts w:ascii="Calibri" w:hAnsi="Calibri"/>
      <w:sz w:val="22"/>
      <w:szCs w:val="22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D66774"/>
    <w:pPr>
      <w:spacing w:after="100" w:line="276" w:lineRule="auto"/>
      <w:ind w:left="1760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D66774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774"/>
    <w:rPr>
      <w:rFonts w:ascii="Arial" w:hAnsi="Arial"/>
      <w:b/>
      <w:bCs/>
      <w:lang w:val="de-DE" w:eastAsia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6774"/>
    <w:rPr>
      <w:rFonts w:ascii="Arial" w:eastAsia="Times New Roman" w:hAnsi="Arial" w:cs="Times New Roman"/>
      <w:b/>
      <w:bCs/>
      <w:sz w:val="20"/>
      <w:szCs w:val="20"/>
      <w:lang w:val="en-GB" w:eastAsia="de-DE"/>
    </w:rPr>
  </w:style>
  <w:style w:type="paragraph" w:styleId="Revision">
    <w:name w:val="Revision"/>
    <w:hidden/>
    <w:uiPriority w:val="99"/>
    <w:semiHidden/>
    <w:rsid w:val="004B5CC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15B3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15B3D"/>
    <w:rPr>
      <w:rFonts w:ascii="Arial" w:eastAsia="Times New Roman" w:hAnsi="Arial" w:cs="Times New Roman"/>
      <w:sz w:val="16"/>
      <w:szCs w:val="16"/>
      <w:lang w:eastAsia="de-DE"/>
    </w:rPr>
  </w:style>
  <w:style w:type="paragraph" w:customStyle="1" w:styleId="Textkrper21">
    <w:name w:val="Textkörper 21"/>
    <w:basedOn w:val="Normal"/>
    <w:rsid w:val="00D15B3D"/>
    <w:pPr>
      <w:ind w:left="284"/>
    </w:pPr>
    <w:rPr>
      <w:rFonts w:ascii="Times New Roman" w:hAnsi="Times New Roman"/>
      <w:sz w:val="24"/>
    </w:rPr>
  </w:style>
  <w:style w:type="character" w:styleId="SubtleEmphasis">
    <w:name w:val="Subtle Emphasis"/>
    <w:basedOn w:val="DefaultParagraphFont"/>
    <w:uiPriority w:val="19"/>
    <w:qFormat/>
    <w:rsid w:val="00663E98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FD4B19"/>
    <w:rPr>
      <w:rFonts w:ascii="Arial" w:eastAsiaTheme="majorEastAsia" w:hAnsi="Arial" w:cstheme="majorBidi"/>
      <w:b/>
      <w:bCs/>
      <w:szCs w:val="20"/>
      <w:lang w:eastAsia="de-DE"/>
    </w:rPr>
  </w:style>
  <w:style w:type="paragraph" w:styleId="NoSpacing">
    <w:name w:val="No Spacing"/>
    <w:uiPriority w:val="1"/>
    <w:qFormat/>
    <w:rsid w:val="000C38B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C16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16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Vorlagen2007\Technische%20Beschreibung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E48C1-7514-41AF-8751-C3244FD99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Technische Beschreibung.dotx</Template>
  <TotalTime>0</TotalTime>
  <Pages>4</Pages>
  <Words>481</Words>
  <Characters>3031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Hans Künz GmbH</Company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Eberharter Hannes</dc:creator>
  <cp:lastModifiedBy>Admin</cp:lastModifiedBy>
  <cp:revision>9</cp:revision>
  <cp:lastPrinted>2017-07-21T11:47:00Z</cp:lastPrinted>
  <dcterms:created xsi:type="dcterms:W3CDTF">2017-08-01T08:42:00Z</dcterms:created>
  <dcterms:modified xsi:type="dcterms:W3CDTF">2017-09-14T10:56:00Z</dcterms:modified>
</cp:coreProperties>
</file>